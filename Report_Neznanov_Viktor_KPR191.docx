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3396A" w14:textId="77777777" w:rsidR="003B67F1" w:rsidRPr="001074A1" w:rsidRDefault="003B67F1" w:rsidP="003B67F1">
      <w:pPr>
        <w:pStyle w:val="ac"/>
        <w:rPr>
          <w:sz w:val="28"/>
          <w:szCs w:val="28"/>
        </w:rPr>
      </w:pPr>
      <w:r w:rsidRPr="001074A1">
        <w:rPr>
          <w:sz w:val="28"/>
          <w:szCs w:val="28"/>
        </w:rPr>
        <w:t xml:space="preserve">Министерство </w:t>
      </w:r>
      <w:r w:rsidR="005133F6" w:rsidRPr="001074A1">
        <w:rPr>
          <w:sz w:val="28"/>
          <w:szCs w:val="28"/>
        </w:rPr>
        <w:t xml:space="preserve">науки и </w:t>
      </w:r>
      <w:r w:rsidR="005133F6">
        <w:rPr>
          <w:sz w:val="28"/>
          <w:szCs w:val="28"/>
        </w:rPr>
        <w:t xml:space="preserve">высшего </w:t>
      </w:r>
      <w:r w:rsidRPr="001074A1">
        <w:rPr>
          <w:sz w:val="28"/>
          <w:szCs w:val="28"/>
        </w:rPr>
        <w:t>образования Российской Федерации</w:t>
      </w:r>
    </w:p>
    <w:p w14:paraId="2A2E82F5" w14:textId="77777777" w:rsidR="003B67F1" w:rsidRPr="001074A1" w:rsidRDefault="003B67F1" w:rsidP="003B67F1">
      <w:pPr>
        <w:jc w:val="center"/>
        <w:rPr>
          <w:rFonts w:ascii="Times New Roman" w:hAnsi="Times New Roman"/>
          <w:sz w:val="28"/>
          <w:szCs w:val="28"/>
        </w:rPr>
      </w:pPr>
    </w:p>
    <w:p w14:paraId="5562B69C" w14:textId="77777777" w:rsidR="003B67F1" w:rsidRDefault="003B67F1" w:rsidP="003B67F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4704750F" w14:textId="77777777" w:rsidR="003B67F1" w:rsidRPr="002D32A6" w:rsidRDefault="003B67F1" w:rsidP="003B67F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высшего образования </w:t>
      </w:r>
    </w:p>
    <w:p w14:paraId="110B99FE" w14:textId="77777777" w:rsidR="003B67F1" w:rsidRPr="00903F31" w:rsidRDefault="003B67F1" w:rsidP="003B67F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«Тамбовский государственный технический университет»</w:t>
      </w:r>
    </w:p>
    <w:p w14:paraId="051F5B13" w14:textId="77777777" w:rsidR="003B67F1" w:rsidRPr="00903F31" w:rsidRDefault="00682E38" w:rsidP="003B67F1">
      <w:pPr>
        <w:jc w:val="center"/>
        <w:rPr>
          <w:rFonts w:ascii="Times New Roman" w:hAnsi="Times New Roman"/>
          <w:sz w:val="28"/>
          <w:szCs w:val="28"/>
        </w:rPr>
      </w:pPr>
      <w:r w:rsidRPr="00C30DE4">
        <w:object w:dxaOrig="2271" w:dyaOrig="1524" w14:anchorId="5698B5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5pt;height:70.5pt" o:ole="">
            <v:imagedata r:id="rId8" o:title=""/>
          </v:shape>
          <o:OLEObject Type="Embed" ProgID="Unknown" ShapeID="_x0000_i1025" DrawAspect="Content" ObjectID="_1712238294" r:id="rId9"/>
        </w:object>
      </w:r>
    </w:p>
    <w:p w14:paraId="1EF5AB6A" w14:textId="77777777" w:rsidR="003B67F1" w:rsidRPr="00903F31" w:rsidRDefault="00212B5C" w:rsidP="003B67F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Многопрофильный колледж ТГТУ</w:t>
      </w:r>
    </w:p>
    <w:p w14:paraId="51BDCE3C" w14:textId="77777777" w:rsidR="003B67F1" w:rsidRPr="001074A1" w:rsidRDefault="003B67F1" w:rsidP="003B67F1">
      <w:pPr>
        <w:jc w:val="center"/>
        <w:rPr>
          <w:rFonts w:ascii="Times New Roman" w:hAnsi="Times New Roman"/>
          <w:sz w:val="28"/>
          <w:szCs w:val="28"/>
        </w:rPr>
      </w:pPr>
    </w:p>
    <w:p w14:paraId="799DADA2" w14:textId="77777777" w:rsidR="003B67F1" w:rsidRPr="001074A1" w:rsidRDefault="003B67F1" w:rsidP="003B67F1">
      <w:pPr>
        <w:jc w:val="center"/>
        <w:rPr>
          <w:rFonts w:ascii="Times New Roman" w:hAnsi="Times New Roman"/>
          <w:sz w:val="28"/>
          <w:szCs w:val="28"/>
        </w:rPr>
      </w:pPr>
    </w:p>
    <w:p w14:paraId="311B17E3" w14:textId="77777777" w:rsidR="001074A1" w:rsidRDefault="001074A1" w:rsidP="001074A1">
      <w:pPr>
        <w:rPr>
          <w:rFonts w:ascii="Times New Roman" w:hAnsi="Times New Roman"/>
          <w:sz w:val="28"/>
          <w:szCs w:val="28"/>
        </w:rPr>
      </w:pPr>
    </w:p>
    <w:p w14:paraId="77703900" w14:textId="77777777" w:rsidR="00B041D0" w:rsidRDefault="00B041D0" w:rsidP="001074A1">
      <w:pPr>
        <w:rPr>
          <w:rFonts w:ascii="Times New Roman" w:hAnsi="Times New Roman"/>
          <w:sz w:val="28"/>
          <w:szCs w:val="28"/>
        </w:rPr>
      </w:pPr>
    </w:p>
    <w:p w14:paraId="2747B787" w14:textId="77777777" w:rsidR="00B041D0" w:rsidRPr="001074A1" w:rsidRDefault="00B041D0" w:rsidP="001074A1">
      <w:pPr>
        <w:rPr>
          <w:rFonts w:ascii="Times New Roman" w:hAnsi="Times New Roman"/>
          <w:sz w:val="28"/>
          <w:szCs w:val="28"/>
        </w:rPr>
      </w:pPr>
    </w:p>
    <w:p w14:paraId="055879B5" w14:textId="77777777" w:rsidR="001074A1" w:rsidRPr="002D32A6" w:rsidRDefault="001074A1" w:rsidP="001074A1">
      <w:pPr>
        <w:rPr>
          <w:rFonts w:ascii="Times New Roman" w:hAnsi="Times New Roman"/>
          <w:sz w:val="28"/>
          <w:szCs w:val="28"/>
        </w:rPr>
      </w:pPr>
    </w:p>
    <w:p w14:paraId="2E41C90E" w14:textId="77777777" w:rsidR="00682E38" w:rsidRPr="002D32A6" w:rsidRDefault="00682E38" w:rsidP="001074A1">
      <w:pPr>
        <w:rPr>
          <w:rFonts w:ascii="Times New Roman" w:hAnsi="Times New Roman"/>
          <w:sz w:val="28"/>
          <w:szCs w:val="28"/>
        </w:rPr>
      </w:pPr>
    </w:p>
    <w:p w14:paraId="2CCAEFAF" w14:textId="77777777" w:rsidR="001074A1" w:rsidRPr="001074A1" w:rsidRDefault="001074A1" w:rsidP="00BD776A">
      <w:pPr>
        <w:pStyle w:val="1"/>
        <w:spacing w:line="360" w:lineRule="auto"/>
        <w:ind w:firstLine="0"/>
        <w:jc w:val="center"/>
        <w:rPr>
          <w:sz w:val="28"/>
          <w:szCs w:val="28"/>
        </w:rPr>
      </w:pPr>
      <w:r w:rsidRPr="001074A1">
        <w:rPr>
          <w:sz w:val="28"/>
          <w:szCs w:val="28"/>
        </w:rPr>
        <w:t>О Т Ч Е Т</w:t>
      </w:r>
    </w:p>
    <w:p w14:paraId="0059DF00" w14:textId="77777777" w:rsidR="00212B5C" w:rsidRDefault="001074A1" w:rsidP="00BD776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074A1">
        <w:rPr>
          <w:rFonts w:ascii="Times New Roman" w:hAnsi="Times New Roman"/>
          <w:sz w:val="28"/>
          <w:szCs w:val="28"/>
        </w:rPr>
        <w:t xml:space="preserve">о </w:t>
      </w:r>
      <w:r w:rsidR="00212B5C">
        <w:rPr>
          <w:rFonts w:ascii="Times New Roman" w:hAnsi="Times New Roman"/>
          <w:sz w:val="28"/>
          <w:szCs w:val="28"/>
        </w:rPr>
        <w:t xml:space="preserve">выполнении </w:t>
      </w:r>
      <w:r w:rsidR="00E3135A">
        <w:rPr>
          <w:rFonts w:ascii="Times New Roman" w:hAnsi="Times New Roman"/>
          <w:sz w:val="28"/>
          <w:szCs w:val="28"/>
        </w:rPr>
        <w:t>практической работы</w:t>
      </w:r>
    </w:p>
    <w:p w14:paraId="12CCAEFC" w14:textId="7E37EAF5" w:rsidR="001074A1" w:rsidRPr="00712CBF" w:rsidRDefault="001074A1" w:rsidP="0091416A">
      <w:pPr>
        <w:spacing w:line="36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712CBF">
        <w:rPr>
          <w:rFonts w:ascii="Times New Roman" w:hAnsi="Times New Roman"/>
          <w:caps/>
          <w:sz w:val="28"/>
          <w:szCs w:val="28"/>
        </w:rPr>
        <w:t>«</w:t>
      </w:r>
      <w:r w:rsidR="00B041D0">
        <w:rPr>
          <w:rFonts w:ascii="Times New Roman" w:hAnsi="Times New Roman"/>
          <w:caps/>
          <w:sz w:val="28"/>
          <w:szCs w:val="28"/>
        </w:rPr>
        <w:t xml:space="preserve">СОЗДАНИЕ САЙТА – </w:t>
      </w:r>
      <w:r w:rsidR="00F03ABC">
        <w:rPr>
          <w:rFonts w:ascii="Times New Roman" w:hAnsi="Times New Roman"/>
          <w:caps/>
          <w:sz w:val="28"/>
          <w:szCs w:val="28"/>
          <w:lang w:val="en-US"/>
        </w:rPr>
        <w:t>PRO</w:t>
      </w:r>
      <w:r w:rsidR="00F03ABC" w:rsidRPr="00F03ABC">
        <w:rPr>
          <w:rFonts w:ascii="Times New Roman" w:hAnsi="Times New Roman"/>
          <w:caps/>
          <w:sz w:val="28"/>
          <w:szCs w:val="28"/>
        </w:rPr>
        <w:t xml:space="preserve"> </w:t>
      </w:r>
      <w:r w:rsidR="00F03ABC">
        <w:rPr>
          <w:rFonts w:ascii="Times New Roman" w:hAnsi="Times New Roman"/>
          <w:caps/>
          <w:sz w:val="28"/>
          <w:szCs w:val="28"/>
          <w:lang w:val="en-US"/>
        </w:rPr>
        <w:t>SMART</w:t>
      </w:r>
      <w:r w:rsidRPr="00712CBF">
        <w:rPr>
          <w:rFonts w:ascii="Times New Roman" w:hAnsi="Times New Roman"/>
          <w:caps/>
          <w:sz w:val="28"/>
          <w:szCs w:val="28"/>
        </w:rPr>
        <w:t>»</w:t>
      </w:r>
    </w:p>
    <w:p w14:paraId="5161C4ED" w14:textId="77777777" w:rsidR="00284DCE" w:rsidRDefault="00284DCE" w:rsidP="00BD776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ECC95F7" w14:textId="77777777" w:rsidR="001074A1" w:rsidRDefault="001074A1" w:rsidP="001074A1">
      <w:pPr>
        <w:jc w:val="center"/>
        <w:rPr>
          <w:rFonts w:ascii="Times New Roman" w:hAnsi="Times New Roman"/>
          <w:sz w:val="28"/>
          <w:szCs w:val="28"/>
        </w:rPr>
      </w:pPr>
    </w:p>
    <w:p w14:paraId="79A1F6EC" w14:textId="77777777" w:rsidR="003909C5" w:rsidRPr="00F03ABC" w:rsidRDefault="003909C5" w:rsidP="001074A1">
      <w:pPr>
        <w:jc w:val="center"/>
        <w:rPr>
          <w:rFonts w:ascii="Times New Roman" w:hAnsi="Times New Roman"/>
          <w:sz w:val="28"/>
          <w:szCs w:val="28"/>
        </w:rPr>
      </w:pPr>
    </w:p>
    <w:p w14:paraId="558AC5E7" w14:textId="77777777" w:rsidR="00B041D0" w:rsidRDefault="00B041D0" w:rsidP="001074A1">
      <w:pPr>
        <w:jc w:val="center"/>
        <w:rPr>
          <w:rFonts w:ascii="Times New Roman" w:hAnsi="Times New Roman"/>
          <w:sz w:val="28"/>
          <w:szCs w:val="28"/>
        </w:rPr>
      </w:pPr>
    </w:p>
    <w:p w14:paraId="47D706A9" w14:textId="77777777" w:rsidR="001074A1" w:rsidRPr="001074A1" w:rsidRDefault="001074A1" w:rsidP="001074A1">
      <w:pPr>
        <w:jc w:val="center"/>
        <w:rPr>
          <w:rFonts w:ascii="Times New Roman" w:hAnsi="Times New Roman"/>
          <w:sz w:val="28"/>
          <w:szCs w:val="28"/>
        </w:rPr>
      </w:pPr>
    </w:p>
    <w:p w14:paraId="1F274FC6" w14:textId="77777777" w:rsidR="001074A1" w:rsidRPr="001074A1" w:rsidRDefault="001074A1" w:rsidP="001074A1">
      <w:pPr>
        <w:jc w:val="center"/>
        <w:rPr>
          <w:rFonts w:ascii="Times New Roman" w:hAnsi="Times New Roman"/>
          <w:sz w:val="28"/>
          <w:szCs w:val="28"/>
        </w:rPr>
      </w:pPr>
    </w:p>
    <w:p w14:paraId="422C1241" w14:textId="5CB5375B" w:rsidR="003909C5" w:rsidRDefault="00F03ABC" w:rsidP="00F03ABC">
      <w:pPr>
        <w:pStyle w:val="a9"/>
        <w:spacing w:before="0"/>
        <w:ind w:left="5320" w:firstLine="7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720FF6" w:rsidRPr="001074A1">
        <w:rPr>
          <w:sz w:val="28"/>
          <w:szCs w:val="28"/>
        </w:rPr>
        <w:t xml:space="preserve">Выполнил: </w:t>
      </w:r>
    </w:p>
    <w:p w14:paraId="2FC531B7" w14:textId="77777777" w:rsidR="003909C5" w:rsidRDefault="003909C5" w:rsidP="00F03ABC">
      <w:pPr>
        <w:pStyle w:val="a9"/>
        <w:spacing w:before="0"/>
        <w:ind w:left="4820" w:firstLine="0"/>
        <w:jc w:val="right"/>
        <w:rPr>
          <w:sz w:val="28"/>
          <w:szCs w:val="28"/>
        </w:rPr>
      </w:pPr>
    </w:p>
    <w:p w14:paraId="3B10F4C0" w14:textId="45C8F9D3" w:rsidR="00720FF6" w:rsidRPr="00F03ABC" w:rsidRDefault="00720FF6" w:rsidP="00F03ABC">
      <w:pPr>
        <w:pStyle w:val="a9"/>
        <w:spacing w:before="0"/>
        <w:ind w:left="6040" w:firstLine="220"/>
        <w:jc w:val="right"/>
        <w:rPr>
          <w:sz w:val="28"/>
          <w:szCs w:val="28"/>
        </w:rPr>
      </w:pPr>
      <w:r w:rsidRPr="001074A1">
        <w:rPr>
          <w:sz w:val="28"/>
          <w:szCs w:val="28"/>
        </w:rPr>
        <w:t>студент гр</w:t>
      </w:r>
      <w:r w:rsidR="003909C5">
        <w:rPr>
          <w:sz w:val="28"/>
          <w:szCs w:val="28"/>
        </w:rPr>
        <w:t>уппы</w:t>
      </w:r>
      <w:r w:rsidRPr="001074A1">
        <w:rPr>
          <w:sz w:val="28"/>
          <w:szCs w:val="28"/>
        </w:rPr>
        <w:t xml:space="preserve"> </w:t>
      </w:r>
      <w:r>
        <w:rPr>
          <w:sz w:val="28"/>
          <w:szCs w:val="28"/>
        </w:rPr>
        <w:t>КПР</w:t>
      </w:r>
      <w:r w:rsidR="00B041D0" w:rsidRPr="00F03ABC">
        <w:rPr>
          <w:sz w:val="28"/>
          <w:szCs w:val="28"/>
        </w:rPr>
        <w:t>19</w:t>
      </w:r>
      <w:r w:rsidR="00F03ABC" w:rsidRPr="00F03ABC">
        <w:rPr>
          <w:sz w:val="28"/>
          <w:szCs w:val="28"/>
        </w:rPr>
        <w:t>1</w:t>
      </w:r>
    </w:p>
    <w:p w14:paraId="148A373B" w14:textId="39253A99" w:rsidR="00720FF6" w:rsidRPr="001074A1" w:rsidRDefault="00F03ABC" w:rsidP="00F03ABC">
      <w:pPr>
        <w:pStyle w:val="a9"/>
        <w:spacing w:before="0"/>
        <w:ind w:left="4820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F03ABC">
        <w:rPr>
          <w:sz w:val="28"/>
          <w:szCs w:val="28"/>
        </w:rPr>
        <w:t>Незнанов</w:t>
      </w:r>
      <w:r w:rsidR="00B54236" w:rsidRPr="00F03ABC">
        <w:rPr>
          <w:sz w:val="28"/>
          <w:szCs w:val="28"/>
        </w:rPr>
        <w:t xml:space="preserve"> </w:t>
      </w:r>
      <w:r w:rsidRPr="00F03ABC">
        <w:rPr>
          <w:sz w:val="28"/>
          <w:szCs w:val="28"/>
        </w:rPr>
        <w:t>Виктор</w:t>
      </w:r>
    </w:p>
    <w:p w14:paraId="15757EDE" w14:textId="77777777" w:rsidR="00720FF6" w:rsidRPr="005621F5" w:rsidRDefault="00720FF6" w:rsidP="00F03ABC">
      <w:pPr>
        <w:pStyle w:val="a9"/>
        <w:spacing w:before="0"/>
        <w:ind w:left="4820" w:firstLine="0"/>
        <w:jc w:val="right"/>
        <w:rPr>
          <w:sz w:val="24"/>
          <w:szCs w:val="24"/>
        </w:rPr>
      </w:pPr>
    </w:p>
    <w:p w14:paraId="5790D979" w14:textId="77777777" w:rsidR="00720FF6" w:rsidRPr="001074A1" w:rsidRDefault="00720FF6" w:rsidP="00F03ABC">
      <w:pPr>
        <w:pStyle w:val="a9"/>
        <w:spacing w:before="0"/>
        <w:ind w:left="4820" w:firstLine="0"/>
        <w:jc w:val="right"/>
        <w:rPr>
          <w:sz w:val="28"/>
          <w:szCs w:val="28"/>
        </w:rPr>
      </w:pPr>
    </w:p>
    <w:p w14:paraId="6AF3D417" w14:textId="77777777" w:rsidR="00720FF6" w:rsidRPr="001074A1" w:rsidRDefault="00720FF6" w:rsidP="00F03ABC">
      <w:pPr>
        <w:pStyle w:val="a9"/>
        <w:spacing w:before="0"/>
        <w:ind w:left="4820" w:firstLine="0"/>
        <w:jc w:val="right"/>
        <w:rPr>
          <w:sz w:val="28"/>
          <w:szCs w:val="28"/>
        </w:rPr>
      </w:pPr>
    </w:p>
    <w:p w14:paraId="271C6E18" w14:textId="77777777" w:rsidR="003909C5" w:rsidRDefault="00720FF6" w:rsidP="00F03ABC">
      <w:pPr>
        <w:pStyle w:val="a9"/>
        <w:spacing w:before="0"/>
        <w:ind w:left="4820" w:firstLine="0"/>
        <w:jc w:val="right"/>
        <w:rPr>
          <w:sz w:val="28"/>
          <w:szCs w:val="28"/>
        </w:rPr>
      </w:pPr>
      <w:r w:rsidRPr="001074A1">
        <w:rPr>
          <w:sz w:val="28"/>
          <w:szCs w:val="28"/>
        </w:rPr>
        <w:t xml:space="preserve">Проверил: </w:t>
      </w:r>
    </w:p>
    <w:p w14:paraId="08B84C63" w14:textId="77777777" w:rsidR="003909C5" w:rsidRDefault="003909C5" w:rsidP="00F03ABC">
      <w:pPr>
        <w:pStyle w:val="a9"/>
        <w:spacing w:before="0"/>
        <w:ind w:left="4820" w:firstLine="0"/>
        <w:jc w:val="right"/>
        <w:rPr>
          <w:sz w:val="28"/>
          <w:szCs w:val="28"/>
        </w:rPr>
      </w:pPr>
    </w:p>
    <w:p w14:paraId="21573840" w14:textId="77777777" w:rsidR="00720FF6" w:rsidRPr="001074A1" w:rsidRDefault="00B041D0" w:rsidP="00F03ABC">
      <w:pPr>
        <w:pStyle w:val="a9"/>
        <w:spacing w:before="0"/>
        <w:ind w:left="4820" w:firstLine="0"/>
        <w:jc w:val="right"/>
        <w:rPr>
          <w:sz w:val="28"/>
          <w:szCs w:val="28"/>
        </w:rPr>
      </w:pPr>
      <w:r>
        <w:rPr>
          <w:sz w:val="28"/>
          <w:szCs w:val="28"/>
        </w:rPr>
        <w:t>Свешников А.Ю</w:t>
      </w:r>
      <w:r w:rsidR="00720FF6" w:rsidRPr="001074A1">
        <w:rPr>
          <w:sz w:val="28"/>
          <w:szCs w:val="28"/>
        </w:rPr>
        <w:t>.</w:t>
      </w:r>
    </w:p>
    <w:p w14:paraId="2A15B143" w14:textId="77777777" w:rsidR="00720FF6" w:rsidRPr="005621F5" w:rsidRDefault="00720FF6" w:rsidP="00720FF6">
      <w:pPr>
        <w:pStyle w:val="a9"/>
        <w:spacing w:before="0"/>
        <w:ind w:left="4820" w:firstLine="0"/>
        <w:rPr>
          <w:sz w:val="24"/>
          <w:szCs w:val="24"/>
        </w:rPr>
      </w:pPr>
    </w:p>
    <w:p w14:paraId="1D3E3228" w14:textId="77777777" w:rsidR="001074A1" w:rsidRPr="001074A1" w:rsidRDefault="001074A1" w:rsidP="001074A1">
      <w:pPr>
        <w:pStyle w:val="a9"/>
        <w:spacing w:before="0"/>
        <w:ind w:firstLine="0"/>
        <w:rPr>
          <w:sz w:val="28"/>
          <w:szCs w:val="28"/>
        </w:rPr>
      </w:pPr>
    </w:p>
    <w:p w14:paraId="7616E1B3" w14:textId="77777777" w:rsidR="001074A1" w:rsidRPr="001074A1" w:rsidRDefault="001074A1" w:rsidP="001074A1">
      <w:pPr>
        <w:pStyle w:val="a9"/>
        <w:spacing w:before="0"/>
        <w:ind w:firstLine="0"/>
        <w:rPr>
          <w:sz w:val="28"/>
          <w:szCs w:val="28"/>
        </w:rPr>
      </w:pPr>
    </w:p>
    <w:p w14:paraId="66DD8091" w14:textId="77777777" w:rsidR="001074A1" w:rsidRPr="001074A1" w:rsidRDefault="001074A1" w:rsidP="001074A1">
      <w:pPr>
        <w:pStyle w:val="a9"/>
        <w:spacing w:before="0"/>
        <w:ind w:firstLine="0"/>
        <w:rPr>
          <w:sz w:val="28"/>
          <w:szCs w:val="28"/>
        </w:rPr>
      </w:pPr>
    </w:p>
    <w:p w14:paraId="5A9A3448" w14:textId="77777777" w:rsidR="001074A1" w:rsidRPr="001074A1" w:rsidRDefault="001074A1" w:rsidP="001074A1">
      <w:pPr>
        <w:pStyle w:val="1"/>
        <w:ind w:firstLine="0"/>
        <w:rPr>
          <w:sz w:val="28"/>
          <w:szCs w:val="28"/>
        </w:rPr>
      </w:pPr>
    </w:p>
    <w:p w14:paraId="68D4A6CA" w14:textId="77777777" w:rsidR="001074A1" w:rsidRPr="005359A6" w:rsidRDefault="001074A1" w:rsidP="001074A1">
      <w:pPr>
        <w:pStyle w:val="1"/>
        <w:ind w:firstLine="0"/>
        <w:jc w:val="center"/>
        <w:rPr>
          <w:b w:val="0"/>
          <w:i w:val="0"/>
          <w:sz w:val="28"/>
          <w:szCs w:val="28"/>
        </w:rPr>
      </w:pPr>
      <w:r w:rsidRPr="001074A1">
        <w:rPr>
          <w:b w:val="0"/>
          <w:i w:val="0"/>
          <w:sz w:val="28"/>
          <w:szCs w:val="28"/>
        </w:rPr>
        <w:t>Тамбов</w:t>
      </w:r>
      <w:r w:rsidR="00284DCE">
        <w:rPr>
          <w:b w:val="0"/>
          <w:i w:val="0"/>
          <w:sz w:val="28"/>
          <w:szCs w:val="28"/>
        </w:rPr>
        <w:t xml:space="preserve"> </w:t>
      </w:r>
      <w:r w:rsidRPr="001074A1">
        <w:rPr>
          <w:b w:val="0"/>
          <w:i w:val="0"/>
          <w:sz w:val="28"/>
          <w:szCs w:val="28"/>
        </w:rPr>
        <w:t>20</w:t>
      </w:r>
      <w:r w:rsidR="00E3135A">
        <w:rPr>
          <w:b w:val="0"/>
          <w:i w:val="0"/>
          <w:sz w:val="28"/>
          <w:szCs w:val="28"/>
        </w:rPr>
        <w:t>2</w:t>
      </w:r>
      <w:r w:rsidR="003909C5">
        <w:rPr>
          <w:b w:val="0"/>
          <w:i w:val="0"/>
          <w:sz w:val="28"/>
          <w:szCs w:val="28"/>
        </w:rPr>
        <w:t>2</w:t>
      </w:r>
    </w:p>
    <w:p w14:paraId="410F7E28" w14:textId="77777777" w:rsidR="00252100" w:rsidRPr="00D1357A" w:rsidRDefault="00284DCE" w:rsidP="000C5B97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caps/>
          <w:sz w:val="28"/>
          <w:szCs w:val="28"/>
        </w:rPr>
        <w:br w:type="page"/>
      </w:r>
      <w:r w:rsidR="00252100" w:rsidRPr="00D1357A">
        <w:rPr>
          <w:rFonts w:ascii="Times New Roman" w:hAnsi="Times New Roman"/>
          <w:i/>
          <w:caps/>
          <w:sz w:val="28"/>
          <w:szCs w:val="28"/>
        </w:rPr>
        <w:lastRenderedPageBreak/>
        <w:t>Ц</w:t>
      </w:r>
      <w:r w:rsidR="00252100" w:rsidRPr="00D1357A">
        <w:rPr>
          <w:rFonts w:ascii="Times New Roman" w:hAnsi="Times New Roman"/>
          <w:i/>
          <w:sz w:val="28"/>
          <w:szCs w:val="28"/>
        </w:rPr>
        <w:t>ель</w:t>
      </w:r>
      <w:r w:rsidR="00252100" w:rsidRPr="00D1357A">
        <w:rPr>
          <w:rFonts w:ascii="Times New Roman" w:hAnsi="Times New Roman"/>
          <w:sz w:val="28"/>
          <w:szCs w:val="28"/>
        </w:rPr>
        <w:t xml:space="preserve">. </w:t>
      </w:r>
      <w:r w:rsidR="00101847" w:rsidRPr="00101847">
        <w:rPr>
          <w:rFonts w:ascii="Times New Roman" w:hAnsi="Times New Roman"/>
          <w:sz w:val="28"/>
          <w:szCs w:val="28"/>
        </w:rPr>
        <w:t>Знакомство с поняти</w:t>
      </w:r>
      <w:r w:rsidR="0074227A">
        <w:rPr>
          <w:rFonts w:ascii="Times New Roman" w:hAnsi="Times New Roman"/>
          <w:sz w:val="28"/>
          <w:szCs w:val="28"/>
        </w:rPr>
        <w:t xml:space="preserve">ями </w:t>
      </w:r>
      <w:r w:rsidR="0074227A" w:rsidRPr="00902E60">
        <w:rPr>
          <w:i/>
          <w:iCs/>
          <w:sz w:val="28"/>
          <w:szCs w:val="28"/>
        </w:rPr>
        <w:t>HTML</w:t>
      </w:r>
      <w:r w:rsidR="0074227A" w:rsidRPr="00902E60">
        <w:rPr>
          <w:sz w:val="28"/>
          <w:szCs w:val="28"/>
        </w:rPr>
        <w:t xml:space="preserve"> и </w:t>
      </w:r>
      <w:r w:rsidR="0074227A" w:rsidRPr="00902E60">
        <w:rPr>
          <w:i/>
          <w:iCs/>
          <w:sz w:val="28"/>
          <w:szCs w:val="28"/>
        </w:rPr>
        <w:t>CSS</w:t>
      </w:r>
      <w:r w:rsidR="00101847" w:rsidRPr="00101847">
        <w:rPr>
          <w:rFonts w:ascii="Times New Roman" w:hAnsi="Times New Roman"/>
          <w:sz w:val="28"/>
          <w:szCs w:val="28"/>
        </w:rPr>
        <w:t xml:space="preserve"> </w:t>
      </w:r>
      <w:r w:rsidR="0074227A">
        <w:rPr>
          <w:rFonts w:ascii="Times New Roman" w:hAnsi="Times New Roman"/>
          <w:sz w:val="28"/>
          <w:szCs w:val="28"/>
        </w:rPr>
        <w:t xml:space="preserve">файлов </w:t>
      </w:r>
      <w:r w:rsidR="00101847" w:rsidRPr="00101847">
        <w:rPr>
          <w:rFonts w:ascii="Times New Roman" w:hAnsi="Times New Roman"/>
          <w:sz w:val="28"/>
          <w:szCs w:val="28"/>
        </w:rPr>
        <w:t xml:space="preserve">и приобретение навыков </w:t>
      </w:r>
      <w:r w:rsidR="005359A6">
        <w:rPr>
          <w:rFonts w:ascii="Times New Roman" w:hAnsi="Times New Roman"/>
          <w:sz w:val="28"/>
          <w:szCs w:val="28"/>
        </w:rPr>
        <w:t>реализации</w:t>
      </w:r>
      <w:r w:rsidR="0074227A">
        <w:rPr>
          <w:rFonts w:ascii="Times New Roman" w:hAnsi="Times New Roman"/>
          <w:sz w:val="28"/>
          <w:szCs w:val="28"/>
        </w:rPr>
        <w:t>, посредством кода программы.</w:t>
      </w:r>
    </w:p>
    <w:p w14:paraId="0A679828" w14:textId="77777777" w:rsidR="00252100" w:rsidRPr="00D1357A" w:rsidRDefault="00252100" w:rsidP="000C5B97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344DEEB" w14:textId="77777777" w:rsidR="0091416A" w:rsidRPr="00101847" w:rsidRDefault="00D1357A" w:rsidP="00A77DAC">
      <w:pPr>
        <w:ind w:firstLine="709"/>
        <w:jc w:val="both"/>
        <w:rPr>
          <w:sz w:val="28"/>
          <w:szCs w:val="28"/>
        </w:rPr>
      </w:pPr>
      <w:r w:rsidRPr="00D1357A">
        <w:rPr>
          <w:rFonts w:ascii="Times New Roman" w:hAnsi="Times New Roman"/>
          <w:i/>
          <w:sz w:val="28"/>
          <w:szCs w:val="28"/>
        </w:rPr>
        <w:t>Задание</w:t>
      </w:r>
      <w:r w:rsidRPr="00D1357A">
        <w:rPr>
          <w:rFonts w:ascii="Times New Roman" w:hAnsi="Times New Roman"/>
          <w:sz w:val="28"/>
          <w:szCs w:val="28"/>
        </w:rPr>
        <w:t xml:space="preserve">. </w:t>
      </w:r>
      <w:r w:rsidR="0074227A">
        <w:rPr>
          <w:rFonts w:ascii="Times New Roman" w:hAnsi="Times New Roman"/>
          <w:sz w:val="28"/>
          <w:szCs w:val="28"/>
        </w:rPr>
        <w:t>Сформировать сайт, который будет иметь краткое описании технологии</w:t>
      </w:r>
      <w:r w:rsidR="009A7D70">
        <w:rPr>
          <w:rFonts w:ascii="Times New Roman" w:hAnsi="Times New Roman"/>
          <w:sz w:val="28"/>
          <w:szCs w:val="28"/>
        </w:rPr>
        <w:t xml:space="preserve"> и код</w:t>
      </w:r>
      <w:r w:rsidR="006A4FA0">
        <w:rPr>
          <w:rFonts w:ascii="Times New Roman" w:hAnsi="Times New Roman"/>
          <w:sz w:val="28"/>
          <w:szCs w:val="28"/>
        </w:rPr>
        <w:t>.</w:t>
      </w:r>
    </w:p>
    <w:p w14:paraId="4428B38A" w14:textId="77777777" w:rsidR="0091416A" w:rsidRDefault="0091416A" w:rsidP="0091416A">
      <w:pPr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687C8AA0" w14:textId="77777777" w:rsidR="009A7D70" w:rsidRDefault="009A7D70" w:rsidP="0091416A">
      <w:pPr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0CDEFFA2" w14:textId="77777777" w:rsidR="00BA566A" w:rsidRDefault="00BA566A" w:rsidP="0091416A">
      <w:pPr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6201A5B8" w14:textId="77777777" w:rsidR="003D0B65" w:rsidRPr="00DA165F" w:rsidRDefault="003D0B65" w:rsidP="00BA566A">
      <w:pPr>
        <w:jc w:val="center"/>
        <w:rPr>
          <w:rFonts w:ascii="Times New Roman" w:hAnsi="Times New Roman"/>
          <w:i/>
          <w:sz w:val="28"/>
          <w:szCs w:val="28"/>
        </w:rPr>
      </w:pPr>
      <w:r w:rsidRPr="00DA165F">
        <w:rPr>
          <w:rFonts w:ascii="Times New Roman" w:hAnsi="Times New Roman"/>
          <w:i/>
          <w:sz w:val="28"/>
          <w:szCs w:val="28"/>
        </w:rPr>
        <w:t>Выполнение задания</w:t>
      </w:r>
    </w:p>
    <w:p w14:paraId="743F62B3" w14:textId="77777777" w:rsidR="003D0B65" w:rsidRDefault="003D0B65" w:rsidP="003D0B65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EBA6B95" w14:textId="77777777" w:rsidR="009A7D70" w:rsidRDefault="009A7D70" w:rsidP="003D0B65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0BE0507" w14:textId="77777777" w:rsidR="003D0B65" w:rsidRPr="00630000" w:rsidRDefault="003D0B65" w:rsidP="003D0B65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630000">
        <w:rPr>
          <w:rFonts w:ascii="Times New Roman" w:hAnsi="Times New Roman"/>
          <w:sz w:val="28"/>
          <w:szCs w:val="28"/>
        </w:rPr>
        <w:t xml:space="preserve">1 </w:t>
      </w:r>
      <w:r w:rsidR="009A7D70">
        <w:rPr>
          <w:rFonts w:ascii="Times New Roman" w:hAnsi="Times New Roman"/>
          <w:sz w:val="28"/>
          <w:szCs w:val="28"/>
        </w:rPr>
        <w:t>Краткое описание технологии</w:t>
      </w:r>
      <w:r w:rsidR="006A4FA0">
        <w:rPr>
          <w:rFonts w:ascii="Times New Roman" w:hAnsi="Times New Roman"/>
          <w:sz w:val="28"/>
          <w:szCs w:val="28"/>
        </w:rPr>
        <w:t>.</w:t>
      </w:r>
    </w:p>
    <w:p w14:paraId="64D3A579" w14:textId="77777777" w:rsidR="00D1357A" w:rsidRDefault="00D1357A" w:rsidP="00D1357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67FFB2F" w14:textId="77777777" w:rsidR="009A7D70" w:rsidRDefault="009A7D70" w:rsidP="009A7D70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9152C5">
        <w:rPr>
          <w:rFonts w:eastAsia="Calibri"/>
          <w:i/>
          <w:sz w:val="28"/>
          <w:szCs w:val="28"/>
          <w:lang w:val="en-US" w:eastAsia="en-US"/>
        </w:rPr>
        <w:t>HTML</w:t>
      </w:r>
      <w:r>
        <w:rPr>
          <w:rFonts w:eastAsia="Calibri"/>
          <w:sz w:val="28"/>
          <w:szCs w:val="28"/>
          <w:lang w:eastAsia="en-US"/>
        </w:rPr>
        <w:t xml:space="preserve"> –</w:t>
      </w:r>
      <w:r w:rsidRPr="009152C5">
        <w:rPr>
          <w:rFonts w:eastAsia="Calibri"/>
          <w:sz w:val="28"/>
          <w:szCs w:val="28"/>
          <w:lang w:eastAsia="en-US"/>
        </w:rPr>
        <w:t xml:space="preserve"> стандартизированный язык разметки документов во Всемирной паутине. Большинство веб-страниц содержат описание разметки на языке </w:t>
      </w:r>
      <w:r w:rsidRPr="009152C5">
        <w:rPr>
          <w:rFonts w:eastAsia="Calibri"/>
          <w:i/>
          <w:sz w:val="28"/>
          <w:szCs w:val="28"/>
          <w:lang w:val="en-US" w:eastAsia="en-US"/>
        </w:rPr>
        <w:t>HTML</w:t>
      </w:r>
      <w:r w:rsidRPr="009152C5">
        <w:rPr>
          <w:rFonts w:eastAsia="Calibri"/>
          <w:sz w:val="28"/>
          <w:szCs w:val="28"/>
          <w:lang w:eastAsia="en-US"/>
        </w:rPr>
        <w:t xml:space="preserve"> (или </w:t>
      </w:r>
      <w:r w:rsidRPr="009152C5">
        <w:rPr>
          <w:rFonts w:eastAsia="Calibri"/>
          <w:i/>
          <w:sz w:val="28"/>
          <w:szCs w:val="28"/>
          <w:lang w:val="en-US" w:eastAsia="en-US"/>
        </w:rPr>
        <w:t>XHTML</w:t>
      </w:r>
      <w:r w:rsidRPr="009152C5">
        <w:rPr>
          <w:rFonts w:eastAsia="Calibri"/>
          <w:sz w:val="28"/>
          <w:szCs w:val="28"/>
          <w:lang w:eastAsia="en-US"/>
        </w:rPr>
        <w:t xml:space="preserve">). Язык </w:t>
      </w:r>
      <w:r w:rsidRPr="009152C5">
        <w:rPr>
          <w:rFonts w:eastAsia="Calibri"/>
          <w:i/>
          <w:sz w:val="28"/>
          <w:szCs w:val="28"/>
          <w:lang w:val="en-US" w:eastAsia="en-US"/>
        </w:rPr>
        <w:t>HTML</w:t>
      </w:r>
      <w:r w:rsidRPr="009152C5">
        <w:rPr>
          <w:rFonts w:eastAsia="Calibri"/>
          <w:sz w:val="28"/>
          <w:szCs w:val="28"/>
          <w:lang w:eastAsia="en-US"/>
        </w:rPr>
        <w:t xml:space="preserve"> интерпретируется браузерами;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14:paraId="16D406F4" w14:textId="77777777" w:rsidR="009A7D70" w:rsidRDefault="009A7D70" w:rsidP="009A7D70">
      <w:pPr>
        <w:spacing w:before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152C5">
        <w:rPr>
          <w:rFonts w:eastAsia="Calibri"/>
          <w:i/>
          <w:sz w:val="28"/>
          <w:szCs w:val="28"/>
          <w:lang w:eastAsia="en-US"/>
        </w:rPr>
        <w:t>CSS</w:t>
      </w:r>
      <w:r>
        <w:rPr>
          <w:rFonts w:eastAsia="Calibri"/>
          <w:sz w:val="28"/>
          <w:szCs w:val="28"/>
          <w:lang w:eastAsia="en-US"/>
        </w:rPr>
        <w:t xml:space="preserve"> – </w:t>
      </w:r>
      <w:r w:rsidRPr="009152C5">
        <w:rPr>
          <w:rFonts w:eastAsia="Calibri"/>
          <w:sz w:val="28"/>
          <w:szCs w:val="28"/>
          <w:lang w:eastAsia="en-US"/>
        </w:rPr>
        <w:t xml:space="preserve">формальный язык описания внешнего вида документа (веб-страницы), написанного с использованием языка разметки (чаще всего </w:t>
      </w:r>
      <w:r w:rsidRPr="009152C5">
        <w:rPr>
          <w:rFonts w:eastAsia="Calibri"/>
          <w:i/>
          <w:sz w:val="28"/>
          <w:szCs w:val="28"/>
          <w:lang w:eastAsia="en-US"/>
        </w:rPr>
        <w:t>HTML</w:t>
      </w:r>
      <w:r w:rsidRPr="009152C5">
        <w:rPr>
          <w:rFonts w:eastAsia="Calibri"/>
          <w:sz w:val="28"/>
          <w:szCs w:val="28"/>
          <w:lang w:eastAsia="en-US"/>
        </w:rPr>
        <w:t xml:space="preserve"> или </w:t>
      </w:r>
      <w:r w:rsidRPr="009152C5">
        <w:rPr>
          <w:rFonts w:eastAsia="Calibri"/>
          <w:i/>
          <w:sz w:val="28"/>
          <w:szCs w:val="28"/>
          <w:lang w:eastAsia="en-US"/>
        </w:rPr>
        <w:t>XHTML</w:t>
      </w:r>
      <w:r w:rsidRPr="009152C5">
        <w:rPr>
          <w:rFonts w:eastAsia="Calibri"/>
          <w:sz w:val="28"/>
          <w:szCs w:val="28"/>
          <w:lang w:eastAsia="en-US"/>
        </w:rPr>
        <w:t xml:space="preserve">). Также может применяться к любым </w:t>
      </w:r>
      <w:r w:rsidRPr="00EE0EA1">
        <w:rPr>
          <w:rFonts w:eastAsia="Calibri"/>
          <w:i/>
          <w:sz w:val="28"/>
          <w:szCs w:val="28"/>
          <w:lang w:eastAsia="en-US"/>
        </w:rPr>
        <w:t>XML</w:t>
      </w:r>
      <w:r w:rsidRPr="009152C5">
        <w:rPr>
          <w:rFonts w:eastAsia="Calibri"/>
          <w:sz w:val="28"/>
          <w:szCs w:val="28"/>
          <w:lang w:eastAsia="en-US"/>
        </w:rPr>
        <w:t xml:space="preserve">-документам, например, к </w:t>
      </w:r>
      <w:r w:rsidRPr="009152C5">
        <w:rPr>
          <w:rFonts w:eastAsia="Calibri"/>
          <w:i/>
          <w:sz w:val="28"/>
          <w:szCs w:val="28"/>
          <w:lang w:eastAsia="en-US"/>
        </w:rPr>
        <w:t>SVG</w:t>
      </w:r>
      <w:r w:rsidRPr="009152C5">
        <w:rPr>
          <w:rFonts w:eastAsia="Calibri"/>
          <w:sz w:val="28"/>
          <w:szCs w:val="28"/>
          <w:lang w:eastAsia="en-US"/>
        </w:rPr>
        <w:t xml:space="preserve"> или </w:t>
      </w:r>
      <w:r w:rsidRPr="009152C5">
        <w:rPr>
          <w:rFonts w:eastAsia="Calibri"/>
          <w:i/>
          <w:sz w:val="28"/>
          <w:szCs w:val="28"/>
          <w:lang w:eastAsia="en-US"/>
        </w:rPr>
        <w:t>XUL</w:t>
      </w:r>
      <w:r w:rsidRPr="009152C5">
        <w:rPr>
          <w:rFonts w:eastAsia="Calibri"/>
          <w:sz w:val="28"/>
          <w:szCs w:val="28"/>
          <w:lang w:eastAsia="en-US"/>
        </w:rPr>
        <w:t>.</w:t>
      </w:r>
    </w:p>
    <w:p w14:paraId="5F1B800D" w14:textId="77777777" w:rsidR="005513CB" w:rsidRDefault="005513CB" w:rsidP="00382346">
      <w:pPr>
        <w:spacing w:before="12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D0C6284" w14:textId="77777777" w:rsidR="009A7D70" w:rsidRDefault="009A7D70" w:rsidP="00382346">
      <w:pPr>
        <w:spacing w:before="12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F2C3C18" w14:textId="77777777" w:rsidR="009A7D70" w:rsidRDefault="009A7D70" w:rsidP="00382346">
      <w:pPr>
        <w:spacing w:before="12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F0A2BE6" w14:textId="77777777" w:rsidR="009A7D70" w:rsidRDefault="009A7D70" w:rsidP="00382346">
      <w:pPr>
        <w:spacing w:before="12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44305D3" w14:textId="77777777" w:rsidR="009A7D70" w:rsidRDefault="009A7D70" w:rsidP="00382346">
      <w:pPr>
        <w:spacing w:before="12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A433F73" w14:textId="77777777" w:rsidR="009A7D70" w:rsidRDefault="009A7D70" w:rsidP="00382346">
      <w:pPr>
        <w:spacing w:before="12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0E609C6" w14:textId="77777777" w:rsidR="009A7D70" w:rsidRDefault="009A7D70" w:rsidP="00382346">
      <w:pPr>
        <w:spacing w:before="12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411D974" w14:textId="77777777" w:rsidR="009A7D70" w:rsidRDefault="009A7D70" w:rsidP="00382346">
      <w:pPr>
        <w:spacing w:before="12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BD01FE3" w14:textId="77777777" w:rsidR="009A7D70" w:rsidRDefault="009A7D70" w:rsidP="00382346">
      <w:pPr>
        <w:spacing w:before="12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A644545" w14:textId="77777777" w:rsidR="009A7D70" w:rsidRDefault="009A7D70" w:rsidP="00382346">
      <w:pPr>
        <w:spacing w:before="12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3C24101" w14:textId="77777777" w:rsidR="009A7D70" w:rsidRDefault="009A7D70" w:rsidP="00382346">
      <w:pPr>
        <w:spacing w:before="12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E44B482" w14:textId="77777777" w:rsidR="009A7D70" w:rsidRDefault="009A7D70" w:rsidP="00382346">
      <w:pPr>
        <w:spacing w:before="12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CCD9D58" w14:textId="77777777" w:rsidR="009A7D70" w:rsidRDefault="009A7D70" w:rsidP="00412EA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71A02B3" w14:textId="77777777" w:rsidR="005513CB" w:rsidRPr="009A7D70" w:rsidRDefault="005513CB" w:rsidP="00412EAA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C46B77">
        <w:rPr>
          <w:rFonts w:ascii="Times New Roman" w:hAnsi="Times New Roman"/>
          <w:sz w:val="28"/>
          <w:szCs w:val="28"/>
        </w:rPr>
        <w:lastRenderedPageBreak/>
        <w:t xml:space="preserve">2 </w:t>
      </w:r>
      <w:r w:rsidR="009A7D70" w:rsidRPr="00C46B77">
        <w:rPr>
          <w:rFonts w:ascii="Times New Roman" w:hAnsi="Times New Roman"/>
          <w:sz w:val="28"/>
          <w:szCs w:val="28"/>
        </w:rPr>
        <w:t>Скриншоты сайта</w:t>
      </w:r>
      <w:r w:rsidR="005C7A12" w:rsidRPr="00C46B77">
        <w:rPr>
          <w:rFonts w:ascii="Times New Roman" w:hAnsi="Times New Roman"/>
          <w:sz w:val="28"/>
          <w:szCs w:val="28"/>
        </w:rPr>
        <w:t>.</w:t>
      </w:r>
    </w:p>
    <w:p w14:paraId="5BE65CAD" w14:textId="77777777" w:rsidR="005513CB" w:rsidRDefault="005513CB" w:rsidP="00382346">
      <w:pPr>
        <w:spacing w:before="12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F7E35E9" w14:textId="1D3A4DDE" w:rsidR="009A7D70" w:rsidRPr="00B7105C" w:rsidRDefault="002D32A6" w:rsidP="009A7D70">
      <w:pPr>
        <w:spacing w:before="120"/>
        <w:jc w:val="center"/>
        <w:rPr>
          <w:rFonts w:ascii="Calibri" w:hAnsi="Calibri"/>
          <w:noProof/>
        </w:rPr>
      </w:pPr>
      <w:r w:rsidRPr="002D32A6">
        <w:rPr>
          <w:rFonts w:ascii="Calibri" w:hAnsi="Calibri"/>
          <w:noProof/>
        </w:rPr>
        <w:drawing>
          <wp:inline distT="0" distB="0" distL="0" distR="0" wp14:anchorId="60CA05CD" wp14:editId="3E9E3BAB">
            <wp:extent cx="5940425" cy="423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F60D" w14:textId="68F451FC" w:rsidR="009A7D70" w:rsidRPr="007A1750" w:rsidRDefault="009A7D70" w:rsidP="009A7D70">
      <w:pPr>
        <w:spacing w:before="120" w:line="360" w:lineRule="auto"/>
        <w:jc w:val="center"/>
        <w:rPr>
          <w:rFonts w:ascii="Times New Roman" w:hAnsi="Times New Roman"/>
          <w:noProof/>
        </w:rPr>
      </w:pPr>
      <w:r w:rsidRPr="007A1750">
        <w:rPr>
          <w:rFonts w:ascii="Times New Roman" w:eastAsia="Calibri" w:hAnsi="Times New Roman"/>
          <w:sz w:val="28"/>
          <w:szCs w:val="28"/>
          <w:lang w:eastAsia="en-US"/>
        </w:rPr>
        <w:t xml:space="preserve">Рисунок 1 – Скриншот </w:t>
      </w:r>
      <w:r w:rsidR="007A1750" w:rsidRPr="007A1750">
        <w:rPr>
          <w:rFonts w:ascii="Times New Roman" w:eastAsia="Calibri" w:hAnsi="Times New Roman"/>
          <w:sz w:val="28"/>
          <w:szCs w:val="28"/>
          <w:lang w:eastAsia="en-US"/>
        </w:rPr>
        <w:t>перво</w:t>
      </w:r>
      <w:r w:rsidR="002D32A6">
        <w:rPr>
          <w:rFonts w:ascii="Times New Roman" w:eastAsia="Calibri" w:hAnsi="Times New Roman"/>
          <w:sz w:val="28"/>
          <w:szCs w:val="28"/>
          <w:lang w:eastAsia="en-US"/>
        </w:rPr>
        <w:t>го</w:t>
      </w:r>
      <w:r w:rsidR="007A1750" w:rsidRPr="007A1750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2D32A6">
        <w:rPr>
          <w:rFonts w:ascii="Times New Roman" w:eastAsia="Calibri" w:hAnsi="Times New Roman"/>
          <w:sz w:val="28"/>
          <w:szCs w:val="28"/>
          <w:lang w:eastAsia="en-US"/>
        </w:rPr>
        <w:t>блока</w:t>
      </w:r>
      <w:r w:rsidR="007A1750" w:rsidRPr="007A1750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7A1750">
        <w:rPr>
          <w:rFonts w:ascii="Times New Roman" w:eastAsia="Calibri" w:hAnsi="Times New Roman"/>
          <w:sz w:val="28"/>
          <w:szCs w:val="28"/>
          <w:lang w:eastAsia="en-US"/>
        </w:rPr>
        <w:t>сайта</w:t>
      </w:r>
    </w:p>
    <w:p w14:paraId="127A125D" w14:textId="0FD4779C" w:rsidR="009A7D70" w:rsidRPr="00B7105C" w:rsidRDefault="002D32A6" w:rsidP="009A7D70">
      <w:pPr>
        <w:spacing w:before="120"/>
        <w:jc w:val="center"/>
        <w:rPr>
          <w:rFonts w:ascii="Calibri" w:hAnsi="Calibri"/>
          <w:noProof/>
        </w:rPr>
      </w:pPr>
      <w:r w:rsidRPr="002D32A6">
        <w:rPr>
          <w:rFonts w:ascii="Calibri" w:hAnsi="Calibri"/>
          <w:noProof/>
        </w:rPr>
        <w:drawing>
          <wp:inline distT="0" distB="0" distL="0" distR="0" wp14:anchorId="64FD55E4" wp14:editId="5A45EDEE">
            <wp:extent cx="5940425" cy="16922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31C1" w14:textId="6518BACA" w:rsidR="007A1750" w:rsidRDefault="007A1750" w:rsidP="007A1750">
      <w:pPr>
        <w:spacing w:before="120" w:line="36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7A1750">
        <w:rPr>
          <w:rFonts w:ascii="Times New Roman" w:eastAsia="Calibri" w:hAnsi="Times New Roman"/>
          <w:sz w:val="28"/>
          <w:szCs w:val="28"/>
          <w:lang w:eastAsia="en-US"/>
        </w:rPr>
        <w:t xml:space="preserve">Рисунок </w:t>
      </w:r>
      <w:r>
        <w:rPr>
          <w:rFonts w:ascii="Times New Roman" w:eastAsia="Calibri" w:hAnsi="Times New Roman"/>
          <w:sz w:val="28"/>
          <w:szCs w:val="28"/>
          <w:lang w:eastAsia="en-US"/>
        </w:rPr>
        <w:t>2</w:t>
      </w:r>
      <w:r w:rsidRPr="007A1750">
        <w:rPr>
          <w:rFonts w:ascii="Times New Roman" w:eastAsia="Calibri" w:hAnsi="Times New Roman"/>
          <w:sz w:val="28"/>
          <w:szCs w:val="28"/>
          <w:lang w:eastAsia="en-US"/>
        </w:rPr>
        <w:t xml:space="preserve"> – Скриншот </w:t>
      </w:r>
      <w:r w:rsidR="002D32A6">
        <w:rPr>
          <w:rFonts w:ascii="Times New Roman" w:eastAsia="Calibri" w:hAnsi="Times New Roman"/>
          <w:sz w:val="28"/>
          <w:szCs w:val="28"/>
          <w:lang w:eastAsia="en-US"/>
        </w:rPr>
        <w:t>второго</w:t>
      </w:r>
      <w:r w:rsidRPr="007A1750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2D32A6">
        <w:rPr>
          <w:rFonts w:ascii="Times New Roman" w:eastAsia="Calibri" w:hAnsi="Times New Roman"/>
          <w:sz w:val="28"/>
          <w:szCs w:val="28"/>
          <w:lang w:eastAsia="en-US"/>
        </w:rPr>
        <w:t>блока</w:t>
      </w:r>
      <w:r w:rsidRPr="007A1750">
        <w:rPr>
          <w:rFonts w:ascii="Times New Roman" w:eastAsia="Calibri" w:hAnsi="Times New Roman"/>
          <w:sz w:val="28"/>
          <w:szCs w:val="28"/>
          <w:lang w:eastAsia="en-US"/>
        </w:rPr>
        <w:t xml:space="preserve"> сайта</w:t>
      </w:r>
    </w:p>
    <w:p w14:paraId="77C4AD40" w14:textId="605600EB" w:rsidR="007A1750" w:rsidRPr="00B7105C" w:rsidRDefault="002D32A6" w:rsidP="007A1750">
      <w:pPr>
        <w:spacing w:before="120" w:line="360" w:lineRule="auto"/>
        <w:jc w:val="center"/>
        <w:rPr>
          <w:rFonts w:ascii="Calibri" w:hAnsi="Calibri"/>
          <w:noProof/>
        </w:rPr>
      </w:pPr>
      <w:r w:rsidRPr="002D32A6">
        <w:rPr>
          <w:rFonts w:ascii="Calibri" w:hAnsi="Calibri"/>
          <w:noProof/>
        </w:rPr>
        <w:drawing>
          <wp:inline distT="0" distB="0" distL="0" distR="0" wp14:anchorId="5E6E1002" wp14:editId="68CF9FE1">
            <wp:extent cx="5940425" cy="1259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5F11" w14:textId="4DF28046" w:rsidR="007A1750" w:rsidRPr="00B7105C" w:rsidRDefault="007A1750" w:rsidP="007A1750">
      <w:pPr>
        <w:spacing w:before="120" w:line="360" w:lineRule="auto"/>
        <w:jc w:val="center"/>
        <w:rPr>
          <w:rFonts w:ascii="Calibri" w:hAnsi="Calibri"/>
          <w:noProof/>
        </w:rPr>
      </w:pPr>
      <w:r w:rsidRPr="007A1750">
        <w:rPr>
          <w:rFonts w:ascii="Times New Roman" w:eastAsia="Calibri" w:hAnsi="Times New Roman"/>
          <w:sz w:val="28"/>
          <w:szCs w:val="28"/>
          <w:lang w:eastAsia="en-US"/>
        </w:rPr>
        <w:t xml:space="preserve">Рисунок </w:t>
      </w:r>
      <w:r>
        <w:rPr>
          <w:rFonts w:ascii="Times New Roman" w:eastAsia="Calibri" w:hAnsi="Times New Roman"/>
          <w:sz w:val="28"/>
          <w:szCs w:val="28"/>
          <w:lang w:eastAsia="en-US"/>
        </w:rPr>
        <w:t>3</w:t>
      </w:r>
      <w:r w:rsidRPr="007A1750">
        <w:rPr>
          <w:rFonts w:ascii="Times New Roman" w:eastAsia="Calibri" w:hAnsi="Times New Roman"/>
          <w:sz w:val="28"/>
          <w:szCs w:val="28"/>
          <w:lang w:eastAsia="en-US"/>
        </w:rPr>
        <w:t xml:space="preserve"> – Скриншот </w:t>
      </w:r>
      <w:r w:rsidR="002D32A6">
        <w:rPr>
          <w:rFonts w:ascii="Times New Roman" w:eastAsia="Calibri" w:hAnsi="Times New Roman"/>
          <w:sz w:val="28"/>
          <w:szCs w:val="28"/>
          <w:lang w:eastAsia="en-US"/>
        </w:rPr>
        <w:t>третьего</w:t>
      </w:r>
      <w:r w:rsidRPr="007A1750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2D32A6">
        <w:rPr>
          <w:rFonts w:ascii="Times New Roman" w:eastAsia="Calibri" w:hAnsi="Times New Roman"/>
          <w:sz w:val="28"/>
          <w:szCs w:val="28"/>
          <w:lang w:eastAsia="en-US"/>
        </w:rPr>
        <w:t>блока</w:t>
      </w:r>
      <w:r w:rsidRPr="007A1750">
        <w:rPr>
          <w:rFonts w:ascii="Times New Roman" w:eastAsia="Calibri" w:hAnsi="Times New Roman"/>
          <w:sz w:val="28"/>
          <w:szCs w:val="28"/>
          <w:lang w:eastAsia="en-US"/>
        </w:rPr>
        <w:t xml:space="preserve"> сайта</w:t>
      </w:r>
    </w:p>
    <w:p w14:paraId="1A4701E5" w14:textId="71D57A98" w:rsidR="007A1750" w:rsidRPr="00B7105C" w:rsidRDefault="002D32A6" w:rsidP="009A7D70">
      <w:pPr>
        <w:spacing w:before="120"/>
        <w:jc w:val="center"/>
        <w:rPr>
          <w:rFonts w:ascii="Calibri" w:hAnsi="Calibri"/>
          <w:noProof/>
        </w:rPr>
      </w:pPr>
      <w:r w:rsidRPr="002D32A6">
        <w:rPr>
          <w:rFonts w:ascii="Calibri" w:hAnsi="Calibri"/>
          <w:noProof/>
        </w:rPr>
        <w:drawing>
          <wp:inline distT="0" distB="0" distL="0" distR="0" wp14:anchorId="25CD0BDC" wp14:editId="5C60DE7C">
            <wp:extent cx="5940425" cy="14941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6531" w14:textId="62FD65D6" w:rsidR="007A1750" w:rsidRDefault="007A1750" w:rsidP="007A1750">
      <w:pPr>
        <w:spacing w:before="120" w:line="36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7A1750">
        <w:rPr>
          <w:rFonts w:ascii="Times New Roman" w:eastAsia="Calibri" w:hAnsi="Times New Roman"/>
          <w:sz w:val="28"/>
          <w:szCs w:val="28"/>
          <w:lang w:eastAsia="en-US"/>
        </w:rPr>
        <w:t xml:space="preserve">Рисунок </w:t>
      </w:r>
      <w:r>
        <w:rPr>
          <w:rFonts w:ascii="Times New Roman" w:eastAsia="Calibri" w:hAnsi="Times New Roman"/>
          <w:sz w:val="28"/>
          <w:szCs w:val="28"/>
          <w:lang w:eastAsia="en-US"/>
        </w:rPr>
        <w:t>4</w:t>
      </w:r>
      <w:r w:rsidRPr="007A1750">
        <w:rPr>
          <w:rFonts w:ascii="Times New Roman" w:eastAsia="Calibri" w:hAnsi="Times New Roman"/>
          <w:sz w:val="28"/>
          <w:szCs w:val="28"/>
          <w:lang w:eastAsia="en-US"/>
        </w:rPr>
        <w:t xml:space="preserve"> – Скриншот </w:t>
      </w:r>
      <w:r w:rsidR="002D32A6">
        <w:rPr>
          <w:rFonts w:ascii="Times New Roman" w:eastAsia="Calibri" w:hAnsi="Times New Roman"/>
          <w:sz w:val="28"/>
          <w:szCs w:val="28"/>
          <w:lang w:eastAsia="en-US"/>
        </w:rPr>
        <w:t>четвертого</w:t>
      </w:r>
      <w:r w:rsidRPr="007A1750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2D32A6">
        <w:rPr>
          <w:rFonts w:ascii="Times New Roman" w:eastAsia="Calibri" w:hAnsi="Times New Roman"/>
          <w:sz w:val="28"/>
          <w:szCs w:val="28"/>
          <w:lang w:eastAsia="en-US"/>
        </w:rPr>
        <w:t>блока</w:t>
      </w:r>
      <w:r w:rsidRPr="007A1750">
        <w:rPr>
          <w:rFonts w:ascii="Times New Roman" w:eastAsia="Calibri" w:hAnsi="Times New Roman"/>
          <w:sz w:val="28"/>
          <w:szCs w:val="28"/>
          <w:lang w:eastAsia="en-US"/>
        </w:rPr>
        <w:t xml:space="preserve"> сайта</w:t>
      </w:r>
    </w:p>
    <w:p w14:paraId="42D6C8B7" w14:textId="4EC80D6B" w:rsidR="00D02897" w:rsidRPr="00B7105C" w:rsidRDefault="002D32A6" w:rsidP="00D02897">
      <w:pPr>
        <w:spacing w:before="120"/>
        <w:jc w:val="center"/>
        <w:rPr>
          <w:rFonts w:ascii="Calibri" w:hAnsi="Calibri"/>
          <w:noProof/>
        </w:rPr>
      </w:pPr>
      <w:r w:rsidRPr="002D32A6">
        <w:rPr>
          <w:rFonts w:ascii="Calibri" w:hAnsi="Calibri"/>
          <w:noProof/>
        </w:rPr>
        <w:drawing>
          <wp:inline distT="0" distB="0" distL="0" distR="0" wp14:anchorId="6BB7B389" wp14:editId="0E6C3B21">
            <wp:extent cx="5940425" cy="9779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EBFF" w14:textId="6B53909B" w:rsidR="00D02897" w:rsidRDefault="00D02897" w:rsidP="00D02897">
      <w:pPr>
        <w:spacing w:before="120" w:line="36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7A1750">
        <w:rPr>
          <w:rFonts w:ascii="Times New Roman" w:eastAsia="Calibri" w:hAnsi="Times New Roman"/>
          <w:sz w:val="28"/>
          <w:szCs w:val="28"/>
          <w:lang w:eastAsia="en-US"/>
        </w:rPr>
        <w:t xml:space="preserve">Рисунок </w:t>
      </w:r>
      <w:r>
        <w:rPr>
          <w:rFonts w:ascii="Times New Roman" w:eastAsia="Calibri" w:hAnsi="Times New Roman"/>
          <w:sz w:val="28"/>
          <w:szCs w:val="28"/>
          <w:lang w:eastAsia="en-US"/>
        </w:rPr>
        <w:t>5</w:t>
      </w:r>
      <w:r w:rsidRPr="007A1750">
        <w:rPr>
          <w:rFonts w:ascii="Times New Roman" w:eastAsia="Calibri" w:hAnsi="Times New Roman"/>
          <w:sz w:val="28"/>
          <w:szCs w:val="28"/>
          <w:lang w:eastAsia="en-US"/>
        </w:rPr>
        <w:t xml:space="preserve"> – Скриншот </w:t>
      </w:r>
      <w:r w:rsidR="002D32A6">
        <w:rPr>
          <w:rFonts w:ascii="Times New Roman" w:eastAsia="Calibri" w:hAnsi="Times New Roman"/>
          <w:sz w:val="28"/>
          <w:szCs w:val="28"/>
          <w:lang w:eastAsia="en-US"/>
        </w:rPr>
        <w:t>пятого</w:t>
      </w:r>
      <w:r w:rsidRPr="007A1750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2D32A6">
        <w:rPr>
          <w:rFonts w:ascii="Times New Roman" w:eastAsia="Calibri" w:hAnsi="Times New Roman"/>
          <w:sz w:val="28"/>
          <w:szCs w:val="28"/>
          <w:lang w:eastAsia="en-US"/>
        </w:rPr>
        <w:t>блока</w:t>
      </w:r>
      <w:r w:rsidRPr="007A1750">
        <w:rPr>
          <w:rFonts w:ascii="Times New Roman" w:eastAsia="Calibri" w:hAnsi="Times New Roman"/>
          <w:sz w:val="28"/>
          <w:szCs w:val="28"/>
          <w:lang w:eastAsia="en-US"/>
        </w:rPr>
        <w:t xml:space="preserve"> сайта</w:t>
      </w:r>
    </w:p>
    <w:p w14:paraId="4A3AC75D" w14:textId="77777777" w:rsidR="00EF1E5E" w:rsidRDefault="00EF1E5E" w:rsidP="002D32A6">
      <w:pPr>
        <w:jc w:val="both"/>
        <w:rPr>
          <w:rFonts w:ascii="Times New Roman" w:hAnsi="Times New Roman"/>
          <w:sz w:val="28"/>
          <w:szCs w:val="28"/>
        </w:rPr>
      </w:pPr>
    </w:p>
    <w:p w14:paraId="4BFF251C" w14:textId="77777777" w:rsidR="00EF1E5E" w:rsidRPr="00980B39" w:rsidRDefault="007A1750" w:rsidP="00EF1E5E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80B39">
        <w:rPr>
          <w:rFonts w:ascii="Times New Roman" w:hAnsi="Times New Roman"/>
          <w:sz w:val="28"/>
          <w:szCs w:val="28"/>
        </w:rPr>
        <w:lastRenderedPageBreak/>
        <w:t xml:space="preserve">3 </w:t>
      </w:r>
      <w:r w:rsidR="00EF1E5E" w:rsidRPr="00C46B77">
        <w:rPr>
          <w:rFonts w:ascii="Times New Roman" w:hAnsi="Times New Roman"/>
          <w:sz w:val="28"/>
          <w:szCs w:val="28"/>
        </w:rPr>
        <w:t>Программа</w:t>
      </w:r>
      <w:r w:rsidR="00EF1E5E" w:rsidRPr="00980B39">
        <w:rPr>
          <w:rFonts w:ascii="Times New Roman" w:hAnsi="Times New Roman"/>
          <w:sz w:val="28"/>
          <w:szCs w:val="28"/>
        </w:rPr>
        <w:t xml:space="preserve"> </w:t>
      </w:r>
      <w:r w:rsidR="00EF1E5E" w:rsidRPr="00C46B77">
        <w:rPr>
          <w:rFonts w:ascii="Times New Roman" w:hAnsi="Times New Roman"/>
          <w:sz w:val="28"/>
          <w:szCs w:val="28"/>
        </w:rPr>
        <w:t>на</w:t>
      </w:r>
      <w:r w:rsidR="00EF1E5E" w:rsidRPr="00980B39">
        <w:rPr>
          <w:rFonts w:ascii="Times New Roman" w:hAnsi="Times New Roman"/>
          <w:sz w:val="28"/>
          <w:szCs w:val="28"/>
        </w:rPr>
        <w:t xml:space="preserve"> </w:t>
      </w:r>
      <w:r w:rsidR="00EF1E5E" w:rsidRPr="00C46B77">
        <w:rPr>
          <w:rFonts w:ascii="Times New Roman" w:hAnsi="Times New Roman"/>
          <w:sz w:val="28"/>
          <w:szCs w:val="28"/>
        </w:rPr>
        <w:t>языке</w:t>
      </w:r>
      <w:r w:rsidR="00EF1E5E" w:rsidRPr="00980B39">
        <w:rPr>
          <w:rFonts w:ascii="Times New Roman" w:hAnsi="Times New Roman"/>
          <w:sz w:val="28"/>
          <w:szCs w:val="28"/>
        </w:rPr>
        <w:t xml:space="preserve"> </w:t>
      </w:r>
      <w:r w:rsidRPr="00C46B77">
        <w:rPr>
          <w:rFonts w:eastAsia="Calibri"/>
          <w:i/>
          <w:sz w:val="28"/>
          <w:szCs w:val="28"/>
          <w:lang w:val="en-US" w:eastAsia="en-US"/>
        </w:rPr>
        <w:t>HTML</w:t>
      </w:r>
      <w:r w:rsidR="00EF1E5E" w:rsidRPr="00980B39">
        <w:rPr>
          <w:rFonts w:ascii="Times New Roman" w:hAnsi="Times New Roman"/>
          <w:sz w:val="28"/>
          <w:szCs w:val="28"/>
        </w:rPr>
        <w:t xml:space="preserve">: </w:t>
      </w:r>
    </w:p>
    <w:p w14:paraId="163F7359" w14:textId="77777777" w:rsidR="00EF1E5E" w:rsidRPr="00980B39" w:rsidRDefault="00EF1E5E" w:rsidP="00EF1E5E">
      <w:pPr>
        <w:ind w:firstLine="709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2F42F5CC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>&lt;!DOCTYPE html&gt;</w:t>
      </w:r>
    </w:p>
    <w:p w14:paraId="36DC50A0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&lt;html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lang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>="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ru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>"&gt;</w:t>
      </w:r>
    </w:p>
    <w:p w14:paraId="3D0DE8D6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&lt;head&gt;</w:t>
      </w:r>
    </w:p>
    <w:p w14:paraId="59AA23FF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&lt;title&gt;</w:t>
      </w:r>
      <w:proofErr w:type="spellStart"/>
      <w:r w:rsidRPr="002D32A6">
        <w:rPr>
          <w:rFonts w:ascii="Courier New" w:hAnsi="Courier New" w:cs="Courier New" w:hint="eastAsia"/>
          <w:i/>
          <w:iCs/>
          <w:sz w:val="20"/>
          <w:lang w:val="en-US"/>
        </w:rPr>
        <w:t>Сервисный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 w:hint="eastAsia"/>
          <w:i/>
          <w:iCs/>
          <w:sz w:val="20"/>
          <w:lang w:val="en-US"/>
        </w:rPr>
        <w:t>центр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>&lt;/title&gt;</w:t>
      </w:r>
    </w:p>
    <w:p w14:paraId="6F33C7B3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&lt;meta charset="UTF-8"&gt;</w:t>
      </w:r>
    </w:p>
    <w:p w14:paraId="3081049B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&lt;meta name="viewport" content="width=device-width, initial-scale=1.0"&gt;</w:t>
      </w:r>
    </w:p>
    <w:p w14:paraId="609A7B68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&lt;link type="text/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css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"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rel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="stylesheet"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href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>="./static/styles/styles.css"&gt;</w:t>
      </w:r>
    </w:p>
    <w:p w14:paraId="217D4177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&lt;link type="text/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css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"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rel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="stylesheet"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href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>="./static/fonts/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HelveticaNeue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>/helvetica.css"&gt;</w:t>
      </w:r>
    </w:p>
    <w:p w14:paraId="5D452F4C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&lt;link type="text/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css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"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rel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="stylesheet"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href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>="./static/fonts/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OpenSans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>/opensans.css"&gt;</w:t>
      </w:r>
    </w:p>
    <w:p w14:paraId="423451DF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&lt;/head&gt;</w:t>
      </w:r>
    </w:p>
    <w:p w14:paraId="64537A16" w14:textId="34438F75" w:rsidR="002D32A6" w:rsidRPr="002D32A6" w:rsidRDefault="002D32A6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&lt;body&gt;</w:t>
      </w:r>
    </w:p>
    <w:p w14:paraId="717F99B2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&lt;div class="social-links"&gt;</w:t>
      </w:r>
    </w:p>
    <w:p w14:paraId="47383D98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&lt;a target="_blank"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href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>="https://vk.com/prosmart68"&gt;</w:t>
      </w:r>
    </w:p>
    <w:p w14:paraId="539FDAD7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&lt;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svg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xmlns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>="http://www.w3.org/2000/svg" x="0px" y="0px"</w:t>
      </w:r>
    </w:p>
    <w:p w14:paraId="369B5627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     width="24" height="24"</w:t>
      </w:r>
    </w:p>
    <w:p w14:paraId="0044ED2A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    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viewBox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>="0 0 48 48"</w:t>
      </w:r>
    </w:p>
    <w:p w14:paraId="6F4B134F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     style=" fill:#000000;"&gt;&lt;path d="M45.763,35.202c-1.797-3.234-6.426-7.12-8.337-8.811c-0.523-0.463-0.579-1.264-0.103-1.776 c3.647-3.919,6.564-8.422,7.568-11.143C45.334,12.27,44.417,11,43.125,11l-3.753,0c-1.237,0-1.961,0.444-2.306,1.151 c-3.031,6.211-5.631,8.899-7.451,10.47c-1.019,0.88-2.608,0.151-2.608-1.188c0-2.58,0-5.915,0-8.28 c0-1.147-0.938-2.075-2.095-2.075L18.056,11c-0.863,0-1.356,0.977-0.838,1.662l1.132,1.625c0.426,0.563,0.656,1.248,0.656,1.951 L19,23.556c0,1.273-1.543,1.895-2.459,1.003c-3.099-3.018-5.788-9.181-6.756-12.128C9.505,11.578,8.706,11.002,7.8,11l-3.697-0.009 c-1.387,0-2.401,1.315-2.024,2.639c3.378,11.857,10.309,23.137,22.661,24.36c1.217,0.12,2.267-0.86,2.267-2.073l0-3.846 c0-1.103,0.865-2.051,1.977-2.079c0.039-0.001,0.078-0.001,0.117-0.001c3.267,0,6.926,4.755,8.206,6.979 c0.368,0.64,1.056,1.03,1.8,1.03l4.973,0C45.531,38,46.462,36.461,45.763,35.202z"&gt;&lt;/path&gt;&lt;/svg&gt;</w:t>
      </w:r>
    </w:p>
    <w:p w14:paraId="1F59A266" w14:textId="16EA441B" w:rsidR="002D32A6" w:rsidRPr="002D32A6" w:rsidRDefault="002D32A6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&lt;/a&gt;</w:t>
      </w:r>
    </w:p>
    <w:p w14:paraId="4CB7DD59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&lt;a target="_blank"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href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>="https://instagram.com/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prosmart_tmb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>"&gt;</w:t>
      </w:r>
    </w:p>
    <w:p w14:paraId="44B3854F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&lt;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svg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xmlns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>="http://www.w3.org/2000/svg" x="0px" y="0px"</w:t>
      </w:r>
    </w:p>
    <w:p w14:paraId="360E09B5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     width="24" height="24"</w:t>
      </w:r>
    </w:p>
    <w:p w14:paraId="53972EB5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    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viewBox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>="0 0 48 48"</w:t>
      </w:r>
    </w:p>
    <w:p w14:paraId="69E7BA4E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     style=" fill:#000000;"&gt;&lt;path d="M 16.5 5 C 10.159 5 5 10.159 5 16.5 L 5 31.5 C 5 37.841 10.159 43 16.5 43 L 31.5 43 C 37.841 43 43 37.841 43 31.5 L 43 16.5 C 43 10.159 37.841 5 31.5 5 L 16.5 5 z M 34 12 C 35.105 12 36 12.895 36 14 C 36 15.104 35.105 16 34 16 C 32.895 16 32 15.104 32 14 C 32 12.895 32.895 12 34 12 z M 24 14 C 29.514 14 34 18.486 34 24 C 34 29.514 29.514 34 24 34 C 18.486 34 14 29.514 14 24 C 14 18.486 18.486 14 24 14 z M 24 17 A 7 7 0 1 0 24 31 A 7 7 0 1 0 24 17 z"&gt;&lt;/path&gt;&lt;/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svg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>&gt;</w:t>
      </w:r>
    </w:p>
    <w:p w14:paraId="79E33965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&lt;/a&gt;</w:t>
      </w:r>
    </w:p>
    <w:p w14:paraId="1ACB3691" w14:textId="6BFAFDDF" w:rsidR="002D32A6" w:rsidRPr="002D32A6" w:rsidRDefault="002D32A6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&lt;/div&gt;</w:t>
      </w:r>
    </w:p>
    <w:p w14:paraId="00F91F90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&lt;header&gt;</w:t>
      </w:r>
    </w:p>
    <w:p w14:paraId="703C8457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&lt;div class="title"&gt;</w:t>
      </w:r>
    </w:p>
    <w:p w14:paraId="5CAE042D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&lt;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img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height="60" alt="logo"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src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>="static/images/logo.png"&gt;</w:t>
      </w:r>
    </w:p>
    <w:p w14:paraId="1AE3206B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&lt;div class="title-name"&gt;PRO Smart&lt;/div&gt;</w:t>
      </w:r>
    </w:p>
    <w:p w14:paraId="165F7C32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&lt;div class="title-description"&gt;</w:t>
      </w:r>
      <w:proofErr w:type="spellStart"/>
      <w:r w:rsidRPr="002D32A6">
        <w:rPr>
          <w:rFonts w:ascii="Courier New" w:hAnsi="Courier New" w:cs="Courier New" w:hint="eastAsia"/>
          <w:i/>
          <w:iCs/>
          <w:sz w:val="20"/>
          <w:lang w:val="en-US"/>
        </w:rPr>
        <w:t>Сервисный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 w:hint="eastAsia"/>
          <w:i/>
          <w:iCs/>
          <w:sz w:val="20"/>
          <w:lang w:val="en-US"/>
        </w:rPr>
        <w:t>центр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>&lt;/div&gt;</w:t>
      </w:r>
    </w:p>
    <w:p w14:paraId="042E8F4A" w14:textId="108F7EAA" w:rsidR="002D32A6" w:rsidRPr="002D32A6" w:rsidRDefault="002D32A6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&lt;/div&gt;</w:t>
      </w:r>
    </w:p>
    <w:p w14:paraId="093BB785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&lt;nav&gt;</w:t>
      </w:r>
    </w:p>
    <w:p w14:paraId="52FC0E2E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&lt;ul&gt;</w:t>
      </w:r>
    </w:p>
    <w:p w14:paraId="2AB8E2A3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    &lt;li&gt;&lt;a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href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>="#"&gt;</w:t>
      </w:r>
      <w:proofErr w:type="spellStart"/>
      <w:r w:rsidRPr="002D32A6">
        <w:rPr>
          <w:rFonts w:ascii="Courier New" w:hAnsi="Courier New" w:cs="Courier New" w:hint="eastAsia"/>
          <w:i/>
          <w:iCs/>
          <w:sz w:val="20"/>
          <w:lang w:val="en-US"/>
        </w:rPr>
        <w:t>Главная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>&lt;/a&gt;&lt;/li&gt;</w:t>
      </w:r>
    </w:p>
    <w:p w14:paraId="11DB5E96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    &lt;li&gt;&lt;a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href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>="#intro"&gt;</w:t>
      </w:r>
      <w:proofErr w:type="spellStart"/>
      <w:r w:rsidRPr="002D32A6">
        <w:rPr>
          <w:rFonts w:ascii="Courier New" w:hAnsi="Courier New" w:cs="Courier New" w:hint="eastAsia"/>
          <w:i/>
          <w:iCs/>
          <w:sz w:val="20"/>
          <w:lang w:val="en-US"/>
        </w:rPr>
        <w:t>Каталог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>&lt;/a&gt;&lt;/li&gt;</w:t>
      </w:r>
    </w:p>
    <w:p w14:paraId="27C84C07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    &lt;li&gt;&lt;a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href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>="#feedback"&gt;</w:t>
      </w:r>
      <w:proofErr w:type="spellStart"/>
      <w:r w:rsidRPr="002D32A6">
        <w:rPr>
          <w:rFonts w:ascii="Courier New" w:hAnsi="Courier New" w:cs="Courier New" w:hint="eastAsia"/>
          <w:i/>
          <w:iCs/>
          <w:sz w:val="20"/>
          <w:lang w:val="en-US"/>
        </w:rPr>
        <w:t>Статус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 w:hint="eastAsia"/>
          <w:i/>
          <w:iCs/>
          <w:sz w:val="20"/>
          <w:lang w:val="en-US"/>
        </w:rPr>
        <w:t>заказа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>&lt;/a&gt;&lt;/li&gt;</w:t>
      </w:r>
    </w:p>
    <w:p w14:paraId="4A197079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    &lt;li&gt;&lt;a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href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>="#description"&gt;</w:t>
      </w:r>
      <w:r w:rsidRPr="002D32A6">
        <w:rPr>
          <w:rFonts w:ascii="Courier New" w:hAnsi="Courier New" w:cs="Courier New" w:hint="eastAsia"/>
          <w:i/>
          <w:iCs/>
          <w:sz w:val="20"/>
          <w:lang w:val="en-US"/>
        </w:rPr>
        <w:t>О</w:t>
      </w: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 w:hint="eastAsia"/>
          <w:i/>
          <w:iCs/>
          <w:sz w:val="20"/>
          <w:lang w:val="en-US"/>
        </w:rPr>
        <w:t>нас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>&lt;/a&gt;&lt;/li&gt;</w:t>
      </w:r>
    </w:p>
    <w:p w14:paraId="4CFCBA2F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lastRenderedPageBreak/>
        <w:t xml:space="preserve">            &lt;/ul&gt;</w:t>
      </w:r>
    </w:p>
    <w:p w14:paraId="167F69F4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&lt;/nav&gt;</w:t>
      </w:r>
    </w:p>
    <w:p w14:paraId="3110770E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&lt;/header&gt;</w:t>
      </w:r>
    </w:p>
    <w:p w14:paraId="5FB41D84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&lt;main&gt;</w:t>
      </w:r>
    </w:p>
    <w:p w14:paraId="1BDD2B18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&lt;section id="intro"&gt;</w:t>
      </w:r>
    </w:p>
    <w:p w14:paraId="0ECAFEE7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&lt;div&gt;</w:t>
      </w:r>
    </w:p>
    <w:p w14:paraId="1CA1ACD3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    &lt;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img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src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>="static/images/tests/table1.jpg" alt="widget1"&gt;</w:t>
      </w:r>
    </w:p>
    <w:p w14:paraId="016FEA61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    </w:t>
      </w:r>
      <w:r w:rsidRPr="002D32A6">
        <w:rPr>
          <w:rFonts w:ascii="Courier New" w:hAnsi="Courier New" w:cs="Courier New"/>
          <w:i/>
          <w:iCs/>
          <w:sz w:val="20"/>
        </w:rPr>
        <w:t>&lt;</w:t>
      </w:r>
      <w:r w:rsidRPr="002D32A6">
        <w:rPr>
          <w:rFonts w:ascii="Courier New" w:hAnsi="Courier New" w:cs="Courier New"/>
          <w:i/>
          <w:iCs/>
          <w:sz w:val="20"/>
          <w:lang w:val="en-US"/>
        </w:rPr>
        <w:t>h</w:t>
      </w:r>
      <w:proofErr w:type="gramStart"/>
      <w:r w:rsidRPr="002D32A6">
        <w:rPr>
          <w:rFonts w:ascii="Courier New" w:hAnsi="Courier New" w:cs="Courier New"/>
          <w:i/>
          <w:iCs/>
          <w:sz w:val="20"/>
        </w:rPr>
        <w:t>3&gt;</w:t>
      </w:r>
      <w:r w:rsidRPr="002D32A6">
        <w:rPr>
          <w:rFonts w:ascii="Courier New" w:hAnsi="Courier New" w:cs="Courier New" w:hint="eastAsia"/>
          <w:i/>
          <w:iCs/>
          <w:sz w:val="20"/>
        </w:rPr>
        <w:t>Аксессуары</w:t>
      </w:r>
      <w:proofErr w:type="gramEnd"/>
      <w:r w:rsidRPr="002D32A6">
        <w:rPr>
          <w:rFonts w:ascii="Courier New" w:hAnsi="Courier New" w:cs="Courier New"/>
          <w:i/>
          <w:iCs/>
          <w:sz w:val="20"/>
        </w:rPr>
        <w:t>&lt;/</w:t>
      </w:r>
      <w:r w:rsidRPr="002D32A6">
        <w:rPr>
          <w:rFonts w:ascii="Courier New" w:hAnsi="Courier New" w:cs="Courier New"/>
          <w:i/>
          <w:iCs/>
          <w:sz w:val="20"/>
          <w:lang w:val="en-US"/>
        </w:rPr>
        <w:t>h</w:t>
      </w:r>
      <w:r w:rsidRPr="002D32A6">
        <w:rPr>
          <w:rFonts w:ascii="Courier New" w:hAnsi="Courier New" w:cs="Courier New"/>
          <w:i/>
          <w:iCs/>
          <w:sz w:val="20"/>
        </w:rPr>
        <w:t>3&gt;</w:t>
      </w:r>
    </w:p>
    <w:p w14:paraId="3D7F48E8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</w:rPr>
      </w:pPr>
      <w:r w:rsidRPr="002D32A6">
        <w:rPr>
          <w:rFonts w:ascii="Courier New" w:hAnsi="Courier New" w:cs="Courier New"/>
          <w:i/>
          <w:iCs/>
          <w:sz w:val="20"/>
        </w:rPr>
        <w:t xml:space="preserve">                &lt;</w:t>
      </w:r>
      <w:r w:rsidRPr="002D32A6">
        <w:rPr>
          <w:rFonts w:ascii="Courier New" w:hAnsi="Courier New" w:cs="Courier New"/>
          <w:i/>
          <w:iCs/>
          <w:sz w:val="20"/>
          <w:lang w:val="en-US"/>
        </w:rPr>
        <w:t>p</w:t>
      </w:r>
      <w:r w:rsidRPr="002D32A6">
        <w:rPr>
          <w:rFonts w:ascii="Courier New" w:hAnsi="Courier New" w:cs="Courier New"/>
          <w:i/>
          <w:iCs/>
          <w:sz w:val="20"/>
        </w:rPr>
        <w:t>&gt;</w:t>
      </w:r>
      <w:r w:rsidRPr="002D32A6">
        <w:rPr>
          <w:rFonts w:ascii="Courier New" w:hAnsi="Courier New" w:cs="Courier New" w:hint="eastAsia"/>
          <w:i/>
          <w:iCs/>
          <w:sz w:val="20"/>
        </w:rPr>
        <w:t>У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нас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есть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большой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выбор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аксессуаров</w:t>
      </w:r>
      <w:r w:rsidRPr="002D32A6">
        <w:rPr>
          <w:rFonts w:ascii="Courier New" w:hAnsi="Courier New" w:cs="Courier New"/>
          <w:i/>
          <w:iCs/>
          <w:sz w:val="20"/>
        </w:rPr>
        <w:t xml:space="preserve">: </w:t>
      </w:r>
      <w:r w:rsidRPr="002D32A6">
        <w:rPr>
          <w:rFonts w:ascii="Courier New" w:hAnsi="Courier New" w:cs="Courier New" w:hint="eastAsia"/>
          <w:i/>
          <w:iCs/>
          <w:sz w:val="20"/>
        </w:rPr>
        <w:t>чехлы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и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защитные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стекла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для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смартфонов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и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планшетов</w:t>
      </w:r>
      <w:r w:rsidRPr="002D32A6">
        <w:rPr>
          <w:rFonts w:ascii="Courier New" w:hAnsi="Courier New" w:cs="Courier New"/>
          <w:i/>
          <w:iCs/>
          <w:sz w:val="20"/>
        </w:rPr>
        <w:t xml:space="preserve">, </w:t>
      </w:r>
      <w:r w:rsidRPr="002D32A6">
        <w:rPr>
          <w:rFonts w:ascii="Courier New" w:hAnsi="Courier New" w:cs="Courier New" w:hint="eastAsia"/>
          <w:i/>
          <w:iCs/>
          <w:sz w:val="20"/>
        </w:rPr>
        <w:t>сетевые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зарядные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proofErr w:type="gramStart"/>
      <w:r w:rsidRPr="002D32A6">
        <w:rPr>
          <w:rFonts w:ascii="Courier New" w:hAnsi="Courier New" w:cs="Courier New" w:hint="eastAsia"/>
          <w:i/>
          <w:iCs/>
          <w:sz w:val="20"/>
        </w:rPr>
        <w:t>устройства</w:t>
      </w:r>
      <w:r w:rsidRPr="002D32A6">
        <w:rPr>
          <w:rFonts w:ascii="Courier New" w:hAnsi="Courier New" w:cs="Courier New"/>
          <w:i/>
          <w:iCs/>
          <w:sz w:val="20"/>
        </w:rPr>
        <w:t xml:space="preserve"> ,</w:t>
      </w:r>
      <w:proofErr w:type="gramEnd"/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автомобильные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зарядные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устройства</w:t>
      </w:r>
      <w:r w:rsidRPr="002D32A6">
        <w:rPr>
          <w:rFonts w:ascii="Courier New" w:hAnsi="Courier New" w:cs="Courier New"/>
          <w:i/>
          <w:iCs/>
          <w:sz w:val="20"/>
        </w:rPr>
        <w:t xml:space="preserve">, </w:t>
      </w:r>
      <w:r w:rsidRPr="002D32A6">
        <w:rPr>
          <w:rFonts w:ascii="Courier New" w:hAnsi="Courier New" w:cs="Courier New" w:hint="eastAsia"/>
          <w:i/>
          <w:iCs/>
          <w:sz w:val="20"/>
        </w:rPr>
        <w:t>портативные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аккумуляторы</w:t>
      </w:r>
      <w:r w:rsidRPr="002D32A6">
        <w:rPr>
          <w:rFonts w:ascii="Courier New" w:hAnsi="Courier New" w:cs="Courier New"/>
          <w:i/>
          <w:iCs/>
          <w:sz w:val="20"/>
        </w:rPr>
        <w:t xml:space="preserve">, </w:t>
      </w:r>
      <w:r w:rsidRPr="002D32A6">
        <w:rPr>
          <w:rFonts w:ascii="Courier New" w:hAnsi="Courier New" w:cs="Courier New" w:hint="eastAsia"/>
          <w:i/>
          <w:iCs/>
          <w:sz w:val="20"/>
        </w:rPr>
        <w:t>наушники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и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многое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другое</w:t>
      </w:r>
      <w:r w:rsidRPr="002D32A6">
        <w:rPr>
          <w:rFonts w:ascii="Courier New" w:hAnsi="Courier New" w:cs="Courier New"/>
          <w:i/>
          <w:iCs/>
          <w:sz w:val="20"/>
        </w:rPr>
        <w:t>.&lt;/</w:t>
      </w:r>
      <w:r w:rsidRPr="002D32A6">
        <w:rPr>
          <w:rFonts w:ascii="Courier New" w:hAnsi="Courier New" w:cs="Courier New"/>
          <w:i/>
          <w:iCs/>
          <w:sz w:val="20"/>
          <w:lang w:val="en-US"/>
        </w:rPr>
        <w:t>p</w:t>
      </w:r>
      <w:r w:rsidRPr="002D32A6">
        <w:rPr>
          <w:rFonts w:ascii="Courier New" w:hAnsi="Courier New" w:cs="Courier New"/>
          <w:i/>
          <w:iCs/>
          <w:sz w:val="20"/>
        </w:rPr>
        <w:t>&gt;</w:t>
      </w:r>
    </w:p>
    <w:p w14:paraId="571CB290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</w:rPr>
        <w:t xml:space="preserve">            </w:t>
      </w:r>
      <w:r w:rsidRPr="002D32A6">
        <w:rPr>
          <w:rFonts w:ascii="Courier New" w:hAnsi="Courier New" w:cs="Courier New"/>
          <w:i/>
          <w:iCs/>
          <w:sz w:val="20"/>
          <w:lang w:val="en-US"/>
        </w:rPr>
        <w:t>&lt;/div&gt;</w:t>
      </w:r>
    </w:p>
    <w:p w14:paraId="02FB3228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&lt;div&gt;</w:t>
      </w:r>
    </w:p>
    <w:p w14:paraId="79BFD4F6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    &lt;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img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src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>="static/images/tests/table2.jpg" alt="widget2"&gt;</w:t>
      </w:r>
    </w:p>
    <w:p w14:paraId="4F59D68F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    </w:t>
      </w:r>
      <w:r w:rsidRPr="002D32A6">
        <w:rPr>
          <w:rFonts w:ascii="Courier New" w:hAnsi="Courier New" w:cs="Courier New"/>
          <w:i/>
          <w:iCs/>
          <w:sz w:val="20"/>
        </w:rPr>
        <w:t>&lt;</w:t>
      </w:r>
      <w:r w:rsidRPr="002D32A6">
        <w:rPr>
          <w:rFonts w:ascii="Courier New" w:hAnsi="Courier New" w:cs="Courier New"/>
          <w:i/>
          <w:iCs/>
          <w:sz w:val="20"/>
          <w:lang w:val="en-US"/>
        </w:rPr>
        <w:t>h</w:t>
      </w:r>
      <w:proofErr w:type="gramStart"/>
      <w:r w:rsidRPr="002D32A6">
        <w:rPr>
          <w:rFonts w:ascii="Courier New" w:hAnsi="Courier New" w:cs="Courier New"/>
          <w:i/>
          <w:iCs/>
          <w:sz w:val="20"/>
        </w:rPr>
        <w:t>3&gt;</w:t>
      </w:r>
      <w:r w:rsidRPr="002D32A6">
        <w:rPr>
          <w:rFonts w:ascii="Courier New" w:hAnsi="Courier New" w:cs="Courier New" w:hint="eastAsia"/>
          <w:i/>
          <w:iCs/>
          <w:sz w:val="20"/>
        </w:rPr>
        <w:t>Ремонт</w:t>
      </w:r>
      <w:proofErr w:type="gramEnd"/>
      <w:r w:rsidRPr="002D32A6">
        <w:rPr>
          <w:rFonts w:ascii="Courier New" w:hAnsi="Courier New" w:cs="Courier New"/>
          <w:i/>
          <w:iCs/>
          <w:sz w:val="20"/>
        </w:rPr>
        <w:t>&lt;/</w:t>
      </w:r>
      <w:r w:rsidRPr="002D32A6">
        <w:rPr>
          <w:rFonts w:ascii="Courier New" w:hAnsi="Courier New" w:cs="Courier New"/>
          <w:i/>
          <w:iCs/>
          <w:sz w:val="20"/>
          <w:lang w:val="en-US"/>
        </w:rPr>
        <w:t>h</w:t>
      </w:r>
      <w:r w:rsidRPr="002D32A6">
        <w:rPr>
          <w:rFonts w:ascii="Courier New" w:hAnsi="Courier New" w:cs="Courier New"/>
          <w:i/>
          <w:iCs/>
          <w:sz w:val="20"/>
        </w:rPr>
        <w:t>3&gt;</w:t>
      </w:r>
    </w:p>
    <w:p w14:paraId="4488F9CD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</w:rPr>
      </w:pPr>
      <w:r w:rsidRPr="002D32A6">
        <w:rPr>
          <w:rFonts w:ascii="Courier New" w:hAnsi="Courier New" w:cs="Courier New"/>
          <w:i/>
          <w:iCs/>
          <w:sz w:val="20"/>
        </w:rPr>
        <w:t xml:space="preserve">                &lt;</w:t>
      </w:r>
      <w:r w:rsidRPr="002D32A6">
        <w:rPr>
          <w:rFonts w:ascii="Courier New" w:hAnsi="Courier New" w:cs="Courier New"/>
          <w:i/>
          <w:iCs/>
          <w:sz w:val="20"/>
          <w:lang w:val="en-US"/>
        </w:rPr>
        <w:t>p</w:t>
      </w:r>
      <w:r w:rsidRPr="002D32A6">
        <w:rPr>
          <w:rFonts w:ascii="Courier New" w:hAnsi="Courier New" w:cs="Courier New"/>
          <w:i/>
          <w:iCs/>
          <w:sz w:val="20"/>
        </w:rPr>
        <w:t>&gt;</w:t>
      </w:r>
      <w:r w:rsidRPr="002D32A6">
        <w:rPr>
          <w:rFonts w:ascii="Courier New" w:hAnsi="Courier New" w:cs="Courier New" w:hint="eastAsia"/>
          <w:i/>
          <w:iCs/>
          <w:sz w:val="20"/>
        </w:rPr>
        <w:t>Наш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сервисный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центр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предлагает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качественный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и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быстрый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ремонт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любой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proofErr w:type="spellStart"/>
      <w:r w:rsidRPr="002D32A6">
        <w:rPr>
          <w:rFonts w:ascii="Courier New" w:hAnsi="Courier New" w:cs="Courier New" w:hint="eastAsia"/>
          <w:i/>
          <w:iCs/>
          <w:sz w:val="20"/>
        </w:rPr>
        <w:t>сложости</w:t>
      </w:r>
      <w:proofErr w:type="spellEnd"/>
      <w:r w:rsidRPr="002D32A6">
        <w:rPr>
          <w:rFonts w:ascii="Courier New" w:hAnsi="Courier New" w:cs="Courier New"/>
          <w:i/>
          <w:iCs/>
          <w:sz w:val="20"/>
        </w:rPr>
        <w:t xml:space="preserve">: </w:t>
      </w:r>
      <w:r w:rsidRPr="002D32A6">
        <w:rPr>
          <w:rFonts w:ascii="Courier New" w:hAnsi="Courier New" w:cs="Courier New" w:hint="eastAsia"/>
          <w:i/>
          <w:iCs/>
          <w:sz w:val="20"/>
        </w:rPr>
        <w:t>ремонт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компьютеров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и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ноутбуков</w:t>
      </w:r>
      <w:r w:rsidRPr="002D32A6">
        <w:rPr>
          <w:rFonts w:ascii="Courier New" w:hAnsi="Courier New" w:cs="Courier New"/>
          <w:i/>
          <w:iCs/>
          <w:sz w:val="20"/>
        </w:rPr>
        <w:t xml:space="preserve"> (</w:t>
      </w:r>
      <w:r w:rsidRPr="002D32A6">
        <w:rPr>
          <w:rFonts w:ascii="Courier New" w:hAnsi="Courier New" w:cs="Courier New" w:hint="eastAsia"/>
          <w:i/>
          <w:iCs/>
          <w:sz w:val="20"/>
        </w:rPr>
        <w:t>программной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и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аппаратной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частей</w:t>
      </w:r>
      <w:r w:rsidRPr="002D32A6">
        <w:rPr>
          <w:rFonts w:ascii="Courier New" w:hAnsi="Courier New" w:cs="Courier New"/>
          <w:i/>
          <w:iCs/>
          <w:sz w:val="20"/>
        </w:rPr>
        <w:t xml:space="preserve">); </w:t>
      </w:r>
      <w:r w:rsidRPr="002D32A6">
        <w:rPr>
          <w:rFonts w:ascii="Courier New" w:hAnsi="Courier New" w:cs="Courier New" w:hint="eastAsia"/>
          <w:i/>
          <w:iCs/>
          <w:sz w:val="20"/>
        </w:rPr>
        <w:t>замена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дисплеев</w:t>
      </w:r>
      <w:r w:rsidRPr="002D32A6">
        <w:rPr>
          <w:rFonts w:ascii="Courier New" w:hAnsi="Courier New" w:cs="Courier New"/>
          <w:i/>
          <w:iCs/>
          <w:sz w:val="20"/>
        </w:rPr>
        <w:t xml:space="preserve">, </w:t>
      </w:r>
      <w:r w:rsidRPr="002D32A6">
        <w:rPr>
          <w:rFonts w:ascii="Courier New" w:hAnsi="Courier New" w:cs="Courier New" w:hint="eastAsia"/>
          <w:i/>
          <w:iCs/>
          <w:sz w:val="20"/>
        </w:rPr>
        <w:t>разъёмов</w:t>
      </w:r>
      <w:r w:rsidRPr="002D32A6">
        <w:rPr>
          <w:rFonts w:ascii="Courier New" w:hAnsi="Courier New" w:cs="Courier New"/>
          <w:i/>
          <w:iCs/>
          <w:sz w:val="20"/>
        </w:rPr>
        <w:t xml:space="preserve">; </w:t>
      </w:r>
      <w:proofErr w:type="spellStart"/>
      <w:r w:rsidRPr="002D32A6">
        <w:rPr>
          <w:rFonts w:ascii="Courier New" w:hAnsi="Courier New" w:cs="Courier New" w:hint="eastAsia"/>
          <w:i/>
          <w:iCs/>
          <w:sz w:val="20"/>
        </w:rPr>
        <w:t>перепрошивка</w:t>
      </w:r>
      <w:proofErr w:type="spellEnd"/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телефонов</w:t>
      </w:r>
      <w:r w:rsidRPr="002D32A6">
        <w:rPr>
          <w:rFonts w:ascii="Courier New" w:hAnsi="Courier New" w:cs="Courier New"/>
          <w:i/>
          <w:iCs/>
          <w:sz w:val="20"/>
        </w:rPr>
        <w:t>/</w:t>
      </w:r>
      <w:r w:rsidRPr="002D32A6">
        <w:rPr>
          <w:rFonts w:ascii="Courier New" w:hAnsi="Courier New" w:cs="Courier New" w:hint="eastAsia"/>
          <w:i/>
          <w:iCs/>
          <w:sz w:val="20"/>
        </w:rPr>
        <w:t>планшетов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и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т</w:t>
      </w:r>
      <w:r w:rsidRPr="002D32A6">
        <w:rPr>
          <w:rFonts w:ascii="Courier New" w:hAnsi="Courier New" w:cs="Courier New"/>
          <w:i/>
          <w:iCs/>
          <w:sz w:val="20"/>
        </w:rPr>
        <w:t>.</w:t>
      </w:r>
      <w:r w:rsidRPr="002D32A6">
        <w:rPr>
          <w:rFonts w:ascii="Courier New" w:hAnsi="Courier New" w:cs="Courier New" w:hint="eastAsia"/>
          <w:i/>
          <w:iCs/>
          <w:sz w:val="20"/>
        </w:rPr>
        <w:t>д</w:t>
      </w:r>
      <w:r w:rsidRPr="002D32A6">
        <w:rPr>
          <w:rFonts w:ascii="Courier New" w:hAnsi="Courier New" w:cs="Courier New"/>
          <w:i/>
          <w:iCs/>
          <w:sz w:val="20"/>
        </w:rPr>
        <w:t>.&lt;/</w:t>
      </w:r>
      <w:r w:rsidRPr="002D32A6">
        <w:rPr>
          <w:rFonts w:ascii="Courier New" w:hAnsi="Courier New" w:cs="Courier New"/>
          <w:i/>
          <w:iCs/>
          <w:sz w:val="20"/>
          <w:lang w:val="en-US"/>
        </w:rPr>
        <w:t>p</w:t>
      </w:r>
      <w:r w:rsidRPr="002D32A6">
        <w:rPr>
          <w:rFonts w:ascii="Courier New" w:hAnsi="Courier New" w:cs="Courier New"/>
          <w:i/>
          <w:iCs/>
          <w:sz w:val="20"/>
        </w:rPr>
        <w:t>&gt;</w:t>
      </w:r>
    </w:p>
    <w:p w14:paraId="55E3FCBF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</w:rPr>
        <w:t xml:space="preserve">            </w:t>
      </w:r>
      <w:r w:rsidRPr="002D32A6">
        <w:rPr>
          <w:rFonts w:ascii="Courier New" w:hAnsi="Courier New" w:cs="Courier New"/>
          <w:i/>
          <w:iCs/>
          <w:sz w:val="20"/>
          <w:lang w:val="en-US"/>
        </w:rPr>
        <w:t>&lt;/div&gt;</w:t>
      </w:r>
    </w:p>
    <w:p w14:paraId="26640BF9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&lt;div&gt;</w:t>
      </w:r>
    </w:p>
    <w:p w14:paraId="672C081A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    &lt;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img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src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>="static/images/tests/table3.jpg" alt="widget3"&gt;</w:t>
      </w:r>
    </w:p>
    <w:p w14:paraId="1F3FB393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    </w:t>
      </w:r>
      <w:r w:rsidRPr="002D32A6">
        <w:rPr>
          <w:rFonts w:ascii="Courier New" w:hAnsi="Courier New" w:cs="Courier New"/>
          <w:i/>
          <w:iCs/>
          <w:sz w:val="20"/>
        </w:rPr>
        <w:t>&lt;</w:t>
      </w:r>
      <w:r w:rsidRPr="002D32A6">
        <w:rPr>
          <w:rFonts w:ascii="Courier New" w:hAnsi="Courier New" w:cs="Courier New"/>
          <w:i/>
          <w:iCs/>
          <w:sz w:val="20"/>
          <w:lang w:val="en-US"/>
        </w:rPr>
        <w:t>h</w:t>
      </w:r>
      <w:proofErr w:type="gramStart"/>
      <w:r w:rsidRPr="002D32A6">
        <w:rPr>
          <w:rFonts w:ascii="Courier New" w:hAnsi="Courier New" w:cs="Courier New"/>
          <w:i/>
          <w:iCs/>
          <w:sz w:val="20"/>
        </w:rPr>
        <w:t>3&gt;</w:t>
      </w:r>
      <w:r w:rsidRPr="002D32A6">
        <w:rPr>
          <w:rFonts w:ascii="Courier New" w:hAnsi="Courier New" w:cs="Courier New" w:hint="eastAsia"/>
          <w:i/>
          <w:iCs/>
          <w:sz w:val="20"/>
        </w:rPr>
        <w:t>Создание</w:t>
      </w:r>
      <w:proofErr w:type="gramEnd"/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сайтов</w:t>
      </w:r>
      <w:r w:rsidRPr="002D32A6">
        <w:rPr>
          <w:rFonts w:ascii="Courier New" w:hAnsi="Courier New" w:cs="Courier New"/>
          <w:i/>
          <w:iCs/>
          <w:sz w:val="20"/>
        </w:rPr>
        <w:t>&lt;/</w:t>
      </w:r>
      <w:r w:rsidRPr="002D32A6">
        <w:rPr>
          <w:rFonts w:ascii="Courier New" w:hAnsi="Courier New" w:cs="Courier New"/>
          <w:i/>
          <w:iCs/>
          <w:sz w:val="20"/>
          <w:lang w:val="en-US"/>
        </w:rPr>
        <w:t>h</w:t>
      </w:r>
      <w:r w:rsidRPr="002D32A6">
        <w:rPr>
          <w:rFonts w:ascii="Courier New" w:hAnsi="Courier New" w:cs="Courier New"/>
          <w:i/>
          <w:iCs/>
          <w:sz w:val="20"/>
        </w:rPr>
        <w:t>3&gt;</w:t>
      </w:r>
    </w:p>
    <w:p w14:paraId="69D8D7FB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</w:rPr>
      </w:pPr>
      <w:r w:rsidRPr="002D32A6">
        <w:rPr>
          <w:rFonts w:ascii="Courier New" w:hAnsi="Courier New" w:cs="Courier New"/>
          <w:i/>
          <w:iCs/>
          <w:sz w:val="20"/>
        </w:rPr>
        <w:t xml:space="preserve">                &lt;</w:t>
      </w:r>
      <w:r w:rsidRPr="002D32A6">
        <w:rPr>
          <w:rFonts w:ascii="Courier New" w:hAnsi="Courier New" w:cs="Courier New"/>
          <w:i/>
          <w:iCs/>
          <w:sz w:val="20"/>
          <w:lang w:val="en-US"/>
        </w:rPr>
        <w:t>p</w:t>
      </w:r>
      <w:r w:rsidRPr="002D32A6">
        <w:rPr>
          <w:rFonts w:ascii="Courier New" w:hAnsi="Courier New" w:cs="Courier New"/>
          <w:i/>
          <w:iCs/>
          <w:sz w:val="20"/>
        </w:rPr>
        <w:t>&gt;</w:t>
      </w:r>
      <w:r w:rsidRPr="002D32A6">
        <w:rPr>
          <w:rFonts w:ascii="Courier New" w:hAnsi="Courier New" w:cs="Courier New" w:hint="eastAsia"/>
          <w:i/>
          <w:iCs/>
          <w:sz w:val="20"/>
        </w:rPr>
        <w:t>Наша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компания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также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предлагает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создание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сайтов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разной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сложности</w:t>
      </w:r>
      <w:r w:rsidRPr="002D32A6">
        <w:rPr>
          <w:rFonts w:ascii="Courier New" w:hAnsi="Courier New" w:cs="Courier New"/>
          <w:i/>
          <w:iCs/>
          <w:sz w:val="20"/>
        </w:rPr>
        <w:t xml:space="preserve"> - </w:t>
      </w:r>
      <w:r w:rsidRPr="002D32A6">
        <w:rPr>
          <w:rFonts w:ascii="Courier New" w:hAnsi="Courier New" w:cs="Courier New" w:hint="eastAsia"/>
          <w:i/>
          <w:iCs/>
          <w:sz w:val="20"/>
        </w:rPr>
        <w:t>от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визитки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до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корпоративного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сайта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или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портала</w:t>
      </w:r>
      <w:r w:rsidRPr="002D32A6">
        <w:rPr>
          <w:rFonts w:ascii="Courier New" w:hAnsi="Courier New" w:cs="Courier New"/>
          <w:i/>
          <w:iCs/>
          <w:sz w:val="20"/>
        </w:rPr>
        <w:t xml:space="preserve">. </w:t>
      </w:r>
      <w:r w:rsidRPr="002D32A6">
        <w:rPr>
          <w:rFonts w:ascii="Courier New" w:hAnsi="Courier New" w:cs="Courier New" w:hint="eastAsia"/>
          <w:i/>
          <w:iCs/>
          <w:sz w:val="20"/>
        </w:rPr>
        <w:t>Мы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изготовим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для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Вас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интернет</w:t>
      </w:r>
      <w:r w:rsidRPr="002D32A6">
        <w:rPr>
          <w:rFonts w:ascii="Courier New" w:hAnsi="Courier New" w:cs="Courier New"/>
          <w:i/>
          <w:iCs/>
          <w:sz w:val="20"/>
        </w:rPr>
        <w:t>-</w:t>
      </w:r>
      <w:r w:rsidRPr="002D32A6">
        <w:rPr>
          <w:rFonts w:ascii="Courier New" w:hAnsi="Courier New" w:cs="Courier New" w:hint="eastAsia"/>
          <w:i/>
          <w:iCs/>
          <w:sz w:val="20"/>
        </w:rPr>
        <w:t>проект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любой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сложности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быстро</w:t>
      </w:r>
      <w:r w:rsidRPr="002D32A6">
        <w:rPr>
          <w:rFonts w:ascii="Courier New" w:hAnsi="Courier New" w:cs="Courier New"/>
          <w:i/>
          <w:iCs/>
          <w:sz w:val="20"/>
        </w:rPr>
        <w:t xml:space="preserve">, </w:t>
      </w:r>
      <w:r w:rsidRPr="002D32A6">
        <w:rPr>
          <w:rFonts w:ascii="Courier New" w:hAnsi="Courier New" w:cs="Courier New" w:hint="eastAsia"/>
          <w:i/>
          <w:iCs/>
          <w:sz w:val="20"/>
        </w:rPr>
        <w:t>качественно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и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за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</w:rPr>
        <w:t>адекватную</w:t>
      </w:r>
      <w:r w:rsidRPr="002D32A6">
        <w:rPr>
          <w:rFonts w:ascii="Courier New" w:hAnsi="Courier New" w:cs="Courier New"/>
          <w:i/>
          <w:iCs/>
          <w:sz w:val="20"/>
        </w:rPr>
        <w:t xml:space="preserve"> </w:t>
      </w:r>
      <w:proofErr w:type="gramStart"/>
      <w:r w:rsidRPr="002D32A6">
        <w:rPr>
          <w:rFonts w:ascii="Courier New" w:hAnsi="Courier New" w:cs="Courier New" w:hint="eastAsia"/>
          <w:i/>
          <w:iCs/>
          <w:sz w:val="20"/>
        </w:rPr>
        <w:t>стоимость</w:t>
      </w:r>
      <w:r w:rsidRPr="002D32A6">
        <w:rPr>
          <w:rFonts w:ascii="Courier New" w:hAnsi="Courier New" w:cs="Courier New"/>
          <w:i/>
          <w:iCs/>
          <w:sz w:val="20"/>
        </w:rPr>
        <w:t>.&lt;</w:t>
      </w:r>
      <w:proofErr w:type="gramEnd"/>
      <w:r w:rsidRPr="002D32A6">
        <w:rPr>
          <w:rFonts w:ascii="Courier New" w:hAnsi="Courier New" w:cs="Courier New"/>
          <w:i/>
          <w:iCs/>
          <w:sz w:val="20"/>
        </w:rPr>
        <w:t>/</w:t>
      </w:r>
      <w:r w:rsidRPr="002D32A6">
        <w:rPr>
          <w:rFonts w:ascii="Courier New" w:hAnsi="Courier New" w:cs="Courier New"/>
          <w:i/>
          <w:iCs/>
          <w:sz w:val="20"/>
          <w:lang w:val="en-US"/>
        </w:rPr>
        <w:t>p</w:t>
      </w:r>
      <w:r w:rsidRPr="002D32A6">
        <w:rPr>
          <w:rFonts w:ascii="Courier New" w:hAnsi="Courier New" w:cs="Courier New"/>
          <w:i/>
          <w:iCs/>
          <w:sz w:val="20"/>
        </w:rPr>
        <w:t>&gt;</w:t>
      </w:r>
    </w:p>
    <w:p w14:paraId="3EE2A042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</w:rPr>
        <w:t xml:space="preserve">            </w:t>
      </w:r>
      <w:r w:rsidRPr="002D32A6">
        <w:rPr>
          <w:rFonts w:ascii="Courier New" w:hAnsi="Courier New" w:cs="Courier New"/>
          <w:i/>
          <w:iCs/>
          <w:sz w:val="20"/>
          <w:lang w:val="en-US"/>
        </w:rPr>
        <w:t>&lt;/div&gt;</w:t>
      </w:r>
    </w:p>
    <w:p w14:paraId="644438CF" w14:textId="2B02414A" w:rsidR="002D32A6" w:rsidRPr="002D32A6" w:rsidRDefault="002D32A6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&lt;/section&gt;</w:t>
      </w:r>
    </w:p>
    <w:p w14:paraId="28444C3F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&lt;section id="description"&gt;</w:t>
      </w:r>
    </w:p>
    <w:p w14:paraId="5F2DC7B4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&lt;h2&gt;</w:t>
      </w:r>
      <w:r w:rsidRPr="002D32A6">
        <w:rPr>
          <w:rFonts w:ascii="Courier New" w:hAnsi="Courier New" w:cs="Courier New" w:hint="eastAsia"/>
          <w:i/>
          <w:iCs/>
          <w:sz w:val="20"/>
          <w:lang w:val="en-US"/>
        </w:rPr>
        <w:t>О</w:t>
      </w: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 w:hint="eastAsia"/>
          <w:i/>
          <w:iCs/>
          <w:sz w:val="20"/>
          <w:lang w:val="en-US"/>
        </w:rPr>
        <w:t>нас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>:&lt;/h2&gt;</w:t>
      </w:r>
    </w:p>
    <w:p w14:paraId="7A5334C8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&lt;p&gt;Lorem ipsum dolor sit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amet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,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consectetur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adipiscing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elit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, sed do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eiusmod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tempor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incididunt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ut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labore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et dolore magna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aliqua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. Sit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amet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mattis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vulputate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enim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nulla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aliquet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porttitor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lacus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luctus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. Lorem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donec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massa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sapien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faucibus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et.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Faucibus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a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pellentesque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sit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amet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.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Ornare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arcu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odio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ut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sem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nulla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.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Auctor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eu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augue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ut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lectus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arcu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. Cursus sit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amet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dictum sit.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Adipiscing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elit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pellentesque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habitant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morbi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tristique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.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Accumsan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sit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amet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nulla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facilisi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morbi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tempus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iaculis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urna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id. Tempus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imperdiet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nulla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malesuada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pellentesque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elit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proofErr w:type="gramStart"/>
      <w:r w:rsidRPr="002D32A6">
        <w:rPr>
          <w:rFonts w:ascii="Courier New" w:hAnsi="Courier New" w:cs="Courier New"/>
          <w:i/>
          <w:iCs/>
          <w:sz w:val="20"/>
          <w:lang w:val="en-US"/>
        </w:rPr>
        <w:t>eget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>.&lt;</w:t>
      </w:r>
      <w:proofErr w:type="gramEnd"/>
      <w:r w:rsidRPr="002D32A6">
        <w:rPr>
          <w:rFonts w:ascii="Courier New" w:hAnsi="Courier New" w:cs="Courier New"/>
          <w:i/>
          <w:iCs/>
          <w:sz w:val="20"/>
          <w:lang w:val="en-US"/>
        </w:rPr>
        <w:t>/p&gt;</w:t>
      </w:r>
    </w:p>
    <w:p w14:paraId="651CC82D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&lt;p&gt;Id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velit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ut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tortor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pretium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viverra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suspendisse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. Pretium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viverra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suspendisse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potenti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nullam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ac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tortor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.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Commodo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ullamcorper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a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lacus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vestibulum sed.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Scelerisque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felis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imperdiet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proin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fermentum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leo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. Id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velit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ut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tortor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pretium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viverra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suspendisse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potenti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.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Malesuada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fames ac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turpis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egestas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sed tempus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urna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et pharetra.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Nulla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pellentesque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dignissim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enim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sit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amet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venenatis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urna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.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Quam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id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leo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in vitae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turpis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.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Ultrices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mi tempus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imperdiet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nulla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malesuada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. Nam at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lectus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urna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duis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convallis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convallis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tellus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id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interdum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. Purus semper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eget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duis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at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tellus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at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urna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condimentum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.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Imperdiet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proin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fermentum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leo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vel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orci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.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Elementum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sagittis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vitae et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leo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duis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. Id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venenatis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a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condimentum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vitae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sapien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pellentesque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habitant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morbi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.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Facilisi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morbi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tempus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iaculis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urna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id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volutpat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lacus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laoreet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. Sed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risus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ultricies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tristique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nulla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proofErr w:type="gramStart"/>
      <w:r w:rsidRPr="002D32A6">
        <w:rPr>
          <w:rFonts w:ascii="Courier New" w:hAnsi="Courier New" w:cs="Courier New"/>
          <w:i/>
          <w:iCs/>
          <w:sz w:val="20"/>
          <w:lang w:val="en-US"/>
        </w:rPr>
        <w:t>aliquet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>.&lt;</w:t>
      </w:r>
      <w:proofErr w:type="gramEnd"/>
      <w:r w:rsidRPr="002D32A6">
        <w:rPr>
          <w:rFonts w:ascii="Courier New" w:hAnsi="Courier New" w:cs="Courier New"/>
          <w:i/>
          <w:iCs/>
          <w:sz w:val="20"/>
          <w:lang w:val="en-US"/>
        </w:rPr>
        <w:t>/p&gt;</w:t>
      </w:r>
    </w:p>
    <w:p w14:paraId="1C38595D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&lt;p&gt;Sit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amet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facilisis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magna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etiam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tempor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. Libero id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faucibus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nisl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tincidunt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eget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nullam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non nisi.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Varius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morbi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enim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nunc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faucibus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a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pellentesque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sit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amet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porttitor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.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Tortor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id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aliquet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lectus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proin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nibh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.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Scelerisque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in dictum non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consectetur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gramStart"/>
      <w:r w:rsidRPr="002D32A6">
        <w:rPr>
          <w:rFonts w:ascii="Courier New" w:hAnsi="Courier New" w:cs="Courier New"/>
          <w:i/>
          <w:iCs/>
          <w:sz w:val="20"/>
          <w:lang w:val="en-US"/>
        </w:rPr>
        <w:t>a</w:t>
      </w:r>
      <w:proofErr w:type="gram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erat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nam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.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Sapien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pellentesque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habitant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morbi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tristique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senectus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.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Nulla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porttitor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massa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id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neque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. Sed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cras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ornare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arcu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dui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vivamus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. Tellus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pellentesque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eu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tincidunt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tortor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aliquam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nulla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facilisi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.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Consectetur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a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erat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nam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at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lectus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urna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duis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. Non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sodales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neque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sodales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ut.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Tellus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orci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ac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auctor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augue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. Dictum non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consectetur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gramStart"/>
      <w:r w:rsidRPr="002D32A6">
        <w:rPr>
          <w:rFonts w:ascii="Courier New" w:hAnsi="Courier New" w:cs="Courier New"/>
          <w:i/>
          <w:iCs/>
          <w:sz w:val="20"/>
          <w:lang w:val="en-US"/>
        </w:rPr>
        <w:t>a</w:t>
      </w:r>
      <w:proofErr w:type="gram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erat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nam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. Porta non pulvinar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neque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laoreet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suspendisse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interdum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consectetur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libero </w:t>
      </w:r>
      <w:proofErr w:type="gramStart"/>
      <w:r w:rsidRPr="002D32A6">
        <w:rPr>
          <w:rFonts w:ascii="Courier New" w:hAnsi="Courier New" w:cs="Courier New"/>
          <w:i/>
          <w:iCs/>
          <w:sz w:val="20"/>
          <w:lang w:val="en-US"/>
        </w:rPr>
        <w:t>id.&lt;</w:t>
      </w:r>
      <w:proofErr w:type="gramEnd"/>
      <w:r w:rsidRPr="002D32A6">
        <w:rPr>
          <w:rFonts w:ascii="Courier New" w:hAnsi="Courier New" w:cs="Courier New"/>
          <w:i/>
          <w:iCs/>
          <w:sz w:val="20"/>
          <w:lang w:val="en-US"/>
        </w:rPr>
        <w:t>/p&gt;</w:t>
      </w:r>
    </w:p>
    <w:p w14:paraId="159D5DD4" w14:textId="322AB22D" w:rsidR="002D32A6" w:rsidRPr="002D32A6" w:rsidRDefault="002D32A6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&lt;/section&gt;</w:t>
      </w:r>
    </w:p>
    <w:p w14:paraId="512540AB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&lt;section id="feedback"&gt;</w:t>
      </w:r>
    </w:p>
    <w:p w14:paraId="1D2EB1DF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&lt;h2&gt;</w:t>
      </w:r>
      <w:proofErr w:type="spellStart"/>
      <w:r w:rsidRPr="002D32A6">
        <w:rPr>
          <w:rFonts w:ascii="Courier New" w:hAnsi="Courier New" w:cs="Courier New" w:hint="eastAsia"/>
          <w:i/>
          <w:iCs/>
          <w:sz w:val="20"/>
          <w:lang w:val="en-US"/>
        </w:rPr>
        <w:t>Обратная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 w:hint="eastAsia"/>
          <w:i/>
          <w:iCs/>
          <w:sz w:val="20"/>
          <w:lang w:val="en-US"/>
        </w:rPr>
        <w:t>связь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>:&lt;/h2&gt;</w:t>
      </w:r>
    </w:p>
    <w:p w14:paraId="236A7202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&lt;div class="feedback-form"&gt;</w:t>
      </w:r>
    </w:p>
    <w:p w14:paraId="45A480D5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    &lt;form method="post"&gt;</w:t>
      </w:r>
    </w:p>
    <w:p w14:paraId="52EF3781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lastRenderedPageBreak/>
        <w:t xml:space="preserve">                    &lt;input type="text" placeholder="Name" required&gt;</w:t>
      </w:r>
    </w:p>
    <w:p w14:paraId="3E313EAF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        &lt;input type="text" placeholder="Email" required&gt;</w:t>
      </w:r>
    </w:p>
    <w:p w14:paraId="023E8BDB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        &lt;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textarea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placeholder="Message" required&gt;&lt;/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textarea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>&gt;</w:t>
      </w:r>
    </w:p>
    <w:p w14:paraId="34880097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        &lt;input type="submit" value="</w:t>
      </w:r>
      <w:proofErr w:type="spellStart"/>
      <w:r w:rsidRPr="002D32A6">
        <w:rPr>
          <w:rFonts w:ascii="Courier New" w:hAnsi="Courier New" w:cs="Courier New" w:hint="eastAsia"/>
          <w:i/>
          <w:iCs/>
          <w:sz w:val="20"/>
          <w:lang w:val="en-US"/>
        </w:rPr>
        <w:t>Отправить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>"&gt;</w:t>
      </w:r>
    </w:p>
    <w:p w14:paraId="608B64E4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    &lt;/form&gt;</w:t>
      </w:r>
    </w:p>
    <w:p w14:paraId="5EAA6CF9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&lt;/div&gt;</w:t>
      </w:r>
    </w:p>
    <w:p w14:paraId="4B2366BF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&lt;/section&gt;</w:t>
      </w:r>
    </w:p>
    <w:p w14:paraId="28298282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&lt;/main&gt;</w:t>
      </w:r>
    </w:p>
    <w:p w14:paraId="5B8075E3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&lt;footer&gt;</w:t>
      </w:r>
    </w:p>
    <w:p w14:paraId="6A377C4D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&lt;div class="footer-content"&gt;</w:t>
      </w:r>
    </w:p>
    <w:p w14:paraId="6DA872F5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&lt;div class="block1"&gt;</w:t>
      </w:r>
    </w:p>
    <w:p w14:paraId="724F0ACD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    &lt;p style="font-size: 15pt; font-weight: bold"&gt;</w:t>
      </w:r>
      <w:proofErr w:type="spellStart"/>
      <w:r w:rsidRPr="002D32A6">
        <w:rPr>
          <w:rFonts w:ascii="Courier New" w:hAnsi="Courier New" w:cs="Courier New" w:hint="eastAsia"/>
          <w:i/>
          <w:iCs/>
          <w:sz w:val="20"/>
          <w:lang w:val="en-US"/>
        </w:rPr>
        <w:t>Сервисный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proofErr w:type="spellStart"/>
      <w:r w:rsidRPr="002D32A6">
        <w:rPr>
          <w:rFonts w:ascii="Courier New" w:hAnsi="Courier New" w:cs="Courier New" w:hint="eastAsia"/>
          <w:i/>
          <w:iCs/>
          <w:sz w:val="20"/>
          <w:lang w:val="en-US"/>
        </w:rPr>
        <w:t>центр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PRO SMART&lt;/p&gt;</w:t>
      </w:r>
    </w:p>
    <w:p w14:paraId="5D5E4698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    </w:t>
      </w:r>
      <w:r w:rsidRPr="002D32A6">
        <w:rPr>
          <w:rFonts w:ascii="Courier New" w:hAnsi="Courier New" w:cs="Courier New"/>
          <w:i/>
          <w:iCs/>
          <w:sz w:val="20"/>
        </w:rPr>
        <w:t>&lt;</w:t>
      </w:r>
      <w:r w:rsidRPr="002D32A6">
        <w:rPr>
          <w:rFonts w:ascii="Courier New" w:hAnsi="Courier New" w:cs="Courier New"/>
          <w:i/>
          <w:iCs/>
          <w:sz w:val="20"/>
          <w:lang w:val="en-US"/>
        </w:rPr>
        <w:t>p</w:t>
      </w:r>
      <w:r w:rsidRPr="002D32A6">
        <w:rPr>
          <w:rFonts w:ascii="Courier New" w:hAnsi="Courier New" w:cs="Courier New"/>
          <w:i/>
          <w:iCs/>
          <w:sz w:val="20"/>
        </w:rPr>
        <w:t>&gt;</w:t>
      </w:r>
      <w:r w:rsidRPr="002D32A6">
        <w:rPr>
          <w:rFonts w:ascii="Courier New" w:hAnsi="Courier New" w:cs="Courier New" w:hint="eastAsia"/>
          <w:i/>
          <w:iCs/>
          <w:sz w:val="20"/>
        </w:rPr>
        <w:t>ул</w:t>
      </w:r>
      <w:r w:rsidRPr="002D32A6">
        <w:rPr>
          <w:rFonts w:ascii="Courier New" w:hAnsi="Courier New" w:cs="Courier New"/>
          <w:i/>
          <w:iCs/>
          <w:sz w:val="20"/>
        </w:rPr>
        <w:t xml:space="preserve">. </w:t>
      </w:r>
      <w:r w:rsidRPr="002D32A6">
        <w:rPr>
          <w:rFonts w:ascii="Courier New" w:hAnsi="Courier New" w:cs="Courier New" w:hint="eastAsia"/>
          <w:i/>
          <w:iCs/>
          <w:sz w:val="20"/>
        </w:rPr>
        <w:t>Пушкина</w:t>
      </w:r>
      <w:r w:rsidRPr="002D32A6">
        <w:rPr>
          <w:rFonts w:ascii="Courier New" w:hAnsi="Courier New" w:cs="Courier New"/>
          <w:i/>
          <w:iCs/>
          <w:sz w:val="20"/>
        </w:rPr>
        <w:t xml:space="preserve">, </w:t>
      </w:r>
      <w:r w:rsidRPr="002D32A6">
        <w:rPr>
          <w:rFonts w:ascii="Courier New" w:hAnsi="Courier New" w:cs="Courier New" w:hint="eastAsia"/>
          <w:i/>
          <w:iCs/>
          <w:sz w:val="20"/>
        </w:rPr>
        <w:t>д</w:t>
      </w:r>
      <w:r w:rsidRPr="002D32A6">
        <w:rPr>
          <w:rFonts w:ascii="Courier New" w:hAnsi="Courier New" w:cs="Courier New"/>
          <w:i/>
          <w:iCs/>
          <w:sz w:val="20"/>
        </w:rPr>
        <w:t xml:space="preserve">. </w:t>
      </w:r>
      <w:r w:rsidRPr="002D32A6">
        <w:rPr>
          <w:rFonts w:ascii="Courier New" w:hAnsi="Courier New" w:cs="Courier New" w:hint="eastAsia"/>
          <w:i/>
          <w:iCs/>
          <w:sz w:val="20"/>
        </w:rPr>
        <w:t>Колотушкина</w:t>
      </w:r>
      <w:r w:rsidRPr="002D32A6">
        <w:rPr>
          <w:rFonts w:ascii="Courier New" w:hAnsi="Courier New" w:cs="Courier New"/>
          <w:i/>
          <w:iCs/>
          <w:sz w:val="20"/>
        </w:rPr>
        <w:t>&lt;/</w:t>
      </w:r>
      <w:r w:rsidRPr="002D32A6">
        <w:rPr>
          <w:rFonts w:ascii="Courier New" w:hAnsi="Courier New" w:cs="Courier New"/>
          <w:i/>
          <w:iCs/>
          <w:sz w:val="20"/>
          <w:lang w:val="en-US"/>
        </w:rPr>
        <w:t>p</w:t>
      </w:r>
      <w:r w:rsidRPr="002D32A6">
        <w:rPr>
          <w:rFonts w:ascii="Courier New" w:hAnsi="Courier New" w:cs="Courier New"/>
          <w:i/>
          <w:iCs/>
          <w:sz w:val="20"/>
        </w:rPr>
        <w:t>&gt;</w:t>
      </w:r>
    </w:p>
    <w:p w14:paraId="04C71342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</w:rPr>
        <w:t xml:space="preserve">                </w:t>
      </w:r>
      <w:r w:rsidRPr="002D32A6">
        <w:rPr>
          <w:rFonts w:ascii="Courier New" w:hAnsi="Courier New" w:cs="Courier New"/>
          <w:i/>
          <w:iCs/>
          <w:sz w:val="20"/>
          <w:lang w:val="en-US"/>
        </w:rPr>
        <w:t>&lt;p style="font-weight: bold; font-size: 15pt"&gt;</w:t>
      </w:r>
      <w:r w:rsidRPr="002D32A6">
        <w:rPr>
          <w:rFonts w:ascii="Courier New" w:hAnsi="Courier New" w:cs="Courier New" w:hint="eastAsia"/>
          <w:i/>
          <w:iCs/>
          <w:sz w:val="20"/>
          <w:lang w:val="en-US"/>
        </w:rPr>
        <w:t>ЧАСЫ</w:t>
      </w: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2D32A6">
        <w:rPr>
          <w:rFonts w:ascii="Courier New" w:hAnsi="Courier New" w:cs="Courier New" w:hint="eastAsia"/>
          <w:i/>
          <w:iCs/>
          <w:sz w:val="20"/>
          <w:lang w:val="en-US"/>
        </w:rPr>
        <w:t>РАБОТЫ</w:t>
      </w:r>
      <w:r w:rsidRPr="002D32A6">
        <w:rPr>
          <w:rFonts w:ascii="Courier New" w:hAnsi="Courier New" w:cs="Courier New"/>
          <w:i/>
          <w:iCs/>
          <w:sz w:val="20"/>
          <w:lang w:val="en-US"/>
        </w:rPr>
        <w:t>:&lt;/p&gt;</w:t>
      </w:r>
    </w:p>
    <w:p w14:paraId="643A7CE0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    &lt;p&gt;</w:t>
      </w:r>
      <w:r w:rsidRPr="002D32A6">
        <w:rPr>
          <w:rFonts w:ascii="Courier New" w:hAnsi="Courier New" w:cs="Courier New" w:hint="eastAsia"/>
          <w:i/>
          <w:iCs/>
          <w:sz w:val="20"/>
          <w:lang w:val="en-US"/>
        </w:rPr>
        <w:t>ПН</w:t>
      </w: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- </w:t>
      </w:r>
      <w:r w:rsidRPr="002D32A6">
        <w:rPr>
          <w:rFonts w:ascii="Courier New" w:hAnsi="Courier New" w:cs="Courier New" w:hint="eastAsia"/>
          <w:i/>
          <w:iCs/>
          <w:sz w:val="20"/>
          <w:lang w:val="en-US"/>
        </w:rPr>
        <w:t>ПТ</w:t>
      </w:r>
      <w:r w:rsidRPr="002D32A6">
        <w:rPr>
          <w:rFonts w:ascii="Courier New" w:hAnsi="Courier New" w:cs="Courier New"/>
          <w:i/>
          <w:iCs/>
          <w:sz w:val="20"/>
          <w:lang w:val="en-US"/>
        </w:rPr>
        <w:t>: 10:00 - 19:00&lt;/p&gt;</w:t>
      </w:r>
    </w:p>
    <w:p w14:paraId="32D59C88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    &lt;p&gt;</w:t>
      </w:r>
      <w:r w:rsidRPr="002D32A6">
        <w:rPr>
          <w:rFonts w:ascii="Courier New" w:hAnsi="Courier New" w:cs="Courier New" w:hint="eastAsia"/>
          <w:i/>
          <w:iCs/>
          <w:sz w:val="20"/>
          <w:lang w:val="en-US"/>
        </w:rPr>
        <w:t>СБ</w:t>
      </w: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- </w:t>
      </w:r>
      <w:r w:rsidRPr="002D32A6">
        <w:rPr>
          <w:rFonts w:ascii="Courier New" w:hAnsi="Courier New" w:cs="Courier New" w:hint="eastAsia"/>
          <w:i/>
          <w:iCs/>
          <w:sz w:val="20"/>
          <w:lang w:val="en-US"/>
        </w:rPr>
        <w:t>ВС</w:t>
      </w:r>
      <w:r w:rsidRPr="002D32A6">
        <w:rPr>
          <w:rFonts w:ascii="Courier New" w:hAnsi="Courier New" w:cs="Courier New"/>
          <w:i/>
          <w:iCs/>
          <w:sz w:val="20"/>
          <w:lang w:val="en-US"/>
        </w:rPr>
        <w:t>: 10:00 - 18:00&lt;/p&gt;</w:t>
      </w:r>
    </w:p>
    <w:p w14:paraId="6275BF9B" w14:textId="22C18785" w:rsidR="002D32A6" w:rsidRPr="002D32A6" w:rsidRDefault="002D32A6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&lt;/div&gt;</w:t>
      </w:r>
    </w:p>
    <w:p w14:paraId="5A448CA7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&lt;div class="block2"&gt;</w:t>
      </w:r>
    </w:p>
    <w:p w14:paraId="12D4B95D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    &lt;p style="font-size: 15pt; font-weight: bold"&gt;</w:t>
      </w:r>
      <w:r w:rsidRPr="002D32A6">
        <w:rPr>
          <w:rFonts w:ascii="Courier New" w:hAnsi="Courier New" w:cs="Courier New" w:hint="eastAsia"/>
          <w:i/>
          <w:iCs/>
          <w:sz w:val="20"/>
          <w:lang w:val="en-US"/>
        </w:rPr>
        <w:t>КОНТАКТЫ</w:t>
      </w:r>
      <w:r w:rsidRPr="002D32A6">
        <w:rPr>
          <w:rFonts w:ascii="Courier New" w:hAnsi="Courier New" w:cs="Courier New"/>
          <w:i/>
          <w:iCs/>
          <w:sz w:val="20"/>
          <w:lang w:val="en-US"/>
        </w:rPr>
        <w:t>:&lt;/p&gt;</w:t>
      </w:r>
    </w:p>
    <w:p w14:paraId="05D7DE55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    &lt;p&gt;</w:t>
      </w:r>
      <w:proofErr w:type="spellStart"/>
      <w:r w:rsidRPr="002D32A6">
        <w:rPr>
          <w:rFonts w:ascii="Courier New" w:hAnsi="Courier New" w:cs="Courier New" w:hint="eastAsia"/>
          <w:i/>
          <w:iCs/>
          <w:sz w:val="20"/>
          <w:lang w:val="en-US"/>
        </w:rPr>
        <w:t>Почта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>: &lt;a target="_blank" href="mailto:prosmart.shop@yandex.ru"&gt;prosmart.shop@yandex.ru&lt;/a&gt;&lt;/p&gt;</w:t>
      </w:r>
    </w:p>
    <w:p w14:paraId="45792989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    &lt;p&gt;</w:t>
      </w:r>
      <w:proofErr w:type="spellStart"/>
      <w:r w:rsidRPr="002D32A6">
        <w:rPr>
          <w:rFonts w:ascii="Courier New" w:hAnsi="Courier New" w:cs="Courier New" w:hint="eastAsia"/>
          <w:i/>
          <w:iCs/>
          <w:sz w:val="20"/>
          <w:lang w:val="en-US"/>
        </w:rPr>
        <w:t>Телефон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: &lt;a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href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>="</w:t>
      </w:r>
      <w:proofErr w:type="spellStart"/>
      <w:proofErr w:type="gramStart"/>
      <w:r w:rsidRPr="002D32A6">
        <w:rPr>
          <w:rFonts w:ascii="Courier New" w:hAnsi="Courier New" w:cs="Courier New"/>
          <w:i/>
          <w:iCs/>
          <w:sz w:val="20"/>
          <w:lang w:val="en-US"/>
        </w:rPr>
        <w:t>tel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>:+</w:t>
      </w:r>
      <w:proofErr w:type="gramEnd"/>
      <w:r w:rsidRPr="002D32A6">
        <w:rPr>
          <w:rFonts w:ascii="Courier New" w:hAnsi="Courier New" w:cs="Courier New"/>
          <w:i/>
          <w:iCs/>
          <w:sz w:val="20"/>
          <w:lang w:val="en-US"/>
        </w:rPr>
        <w:t>79007777777"&gt;+7 (900) 777-77-77&lt;/a&gt;&lt;/p&gt;</w:t>
      </w:r>
    </w:p>
    <w:p w14:paraId="543B519F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    &lt;p&gt;</w:t>
      </w:r>
      <w:proofErr w:type="spellStart"/>
      <w:r w:rsidRPr="002D32A6">
        <w:rPr>
          <w:rFonts w:ascii="Courier New" w:hAnsi="Courier New" w:cs="Courier New" w:hint="eastAsia"/>
          <w:i/>
          <w:iCs/>
          <w:sz w:val="20"/>
          <w:lang w:val="en-US"/>
        </w:rPr>
        <w:t>ВКонтакте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: &lt;a target="_blank" </w:t>
      </w:r>
      <w:proofErr w:type="spellStart"/>
      <w:r w:rsidRPr="002D32A6">
        <w:rPr>
          <w:rFonts w:ascii="Courier New" w:hAnsi="Courier New" w:cs="Courier New"/>
          <w:i/>
          <w:iCs/>
          <w:sz w:val="20"/>
          <w:lang w:val="en-US"/>
        </w:rPr>
        <w:t>href</w:t>
      </w:r>
      <w:proofErr w:type="spellEnd"/>
      <w:r w:rsidRPr="002D32A6">
        <w:rPr>
          <w:rFonts w:ascii="Courier New" w:hAnsi="Courier New" w:cs="Courier New"/>
          <w:i/>
          <w:iCs/>
          <w:sz w:val="20"/>
          <w:lang w:val="en-US"/>
        </w:rPr>
        <w:t>="https://vk.com/prosmart68"&gt;vk.com/prosmart68&lt;/a&gt;&lt;/p&gt;</w:t>
      </w:r>
    </w:p>
    <w:p w14:paraId="02B72D56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    &lt;/div&gt;</w:t>
      </w:r>
    </w:p>
    <w:p w14:paraId="31E58A75" w14:textId="7578B0FC" w:rsidR="002D32A6" w:rsidRPr="002D32A6" w:rsidRDefault="002D32A6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&lt;/div&gt;</w:t>
      </w:r>
    </w:p>
    <w:p w14:paraId="4DFD7A4D" w14:textId="77777777" w:rsidR="002D32A6" w:rsidRPr="002D32A6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    &lt;p class="footer-copyright"&gt;© 2018 - 2022 Pro Smart&lt;/p&gt;</w:t>
      </w:r>
    </w:p>
    <w:p w14:paraId="1049C6F9" w14:textId="77777777" w:rsidR="002D32A6" w:rsidRPr="00980B39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</w:rPr>
      </w:pPr>
      <w:r w:rsidRPr="002D32A6">
        <w:rPr>
          <w:rFonts w:ascii="Courier New" w:hAnsi="Courier New" w:cs="Courier New"/>
          <w:i/>
          <w:iCs/>
          <w:sz w:val="20"/>
          <w:lang w:val="en-US"/>
        </w:rPr>
        <w:t xml:space="preserve">    </w:t>
      </w:r>
      <w:r w:rsidRPr="00980B39">
        <w:rPr>
          <w:rFonts w:ascii="Courier New" w:hAnsi="Courier New" w:cs="Courier New"/>
          <w:i/>
          <w:iCs/>
          <w:sz w:val="20"/>
        </w:rPr>
        <w:t>&lt;/</w:t>
      </w:r>
      <w:r w:rsidRPr="002D32A6">
        <w:rPr>
          <w:rFonts w:ascii="Courier New" w:hAnsi="Courier New" w:cs="Courier New"/>
          <w:i/>
          <w:iCs/>
          <w:sz w:val="20"/>
          <w:lang w:val="en-US"/>
        </w:rPr>
        <w:t>footer</w:t>
      </w:r>
      <w:r w:rsidRPr="00980B39">
        <w:rPr>
          <w:rFonts w:ascii="Courier New" w:hAnsi="Courier New" w:cs="Courier New"/>
          <w:i/>
          <w:iCs/>
          <w:sz w:val="20"/>
        </w:rPr>
        <w:t>&gt;</w:t>
      </w:r>
    </w:p>
    <w:p w14:paraId="7963009E" w14:textId="77777777" w:rsidR="002D32A6" w:rsidRPr="00980B39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</w:rPr>
      </w:pPr>
      <w:r w:rsidRPr="00980B39">
        <w:rPr>
          <w:rFonts w:ascii="Courier New" w:hAnsi="Courier New" w:cs="Courier New"/>
          <w:i/>
          <w:iCs/>
          <w:sz w:val="20"/>
        </w:rPr>
        <w:t xml:space="preserve">    &lt;/</w:t>
      </w:r>
      <w:r w:rsidRPr="002D32A6">
        <w:rPr>
          <w:rFonts w:ascii="Courier New" w:hAnsi="Courier New" w:cs="Courier New"/>
          <w:i/>
          <w:iCs/>
          <w:sz w:val="20"/>
          <w:lang w:val="en-US"/>
        </w:rPr>
        <w:t>body</w:t>
      </w:r>
      <w:r w:rsidRPr="00980B39">
        <w:rPr>
          <w:rFonts w:ascii="Courier New" w:hAnsi="Courier New" w:cs="Courier New"/>
          <w:i/>
          <w:iCs/>
          <w:sz w:val="20"/>
        </w:rPr>
        <w:t>&gt;</w:t>
      </w:r>
    </w:p>
    <w:p w14:paraId="405D60CB" w14:textId="661B9625" w:rsidR="00856D0C" w:rsidRPr="00980B39" w:rsidRDefault="002D32A6" w:rsidP="002D32A6">
      <w:pPr>
        <w:ind w:firstLine="709"/>
        <w:jc w:val="both"/>
        <w:rPr>
          <w:rFonts w:ascii="Courier New" w:hAnsi="Courier New" w:cs="Courier New"/>
          <w:i/>
          <w:iCs/>
          <w:sz w:val="20"/>
        </w:rPr>
      </w:pPr>
      <w:r w:rsidRPr="00980B39">
        <w:rPr>
          <w:rFonts w:ascii="Courier New" w:hAnsi="Courier New" w:cs="Courier New"/>
          <w:i/>
          <w:iCs/>
          <w:sz w:val="20"/>
        </w:rPr>
        <w:t>&lt;/</w:t>
      </w:r>
      <w:r w:rsidRPr="002D32A6">
        <w:rPr>
          <w:rFonts w:ascii="Courier New" w:hAnsi="Courier New" w:cs="Courier New"/>
          <w:i/>
          <w:iCs/>
          <w:sz w:val="20"/>
          <w:lang w:val="en-US"/>
        </w:rPr>
        <w:t>html</w:t>
      </w:r>
      <w:r w:rsidRPr="00980B39">
        <w:rPr>
          <w:rFonts w:ascii="Courier New" w:hAnsi="Courier New" w:cs="Courier New"/>
          <w:i/>
          <w:iCs/>
          <w:sz w:val="20"/>
        </w:rPr>
        <w:t>&gt;</w:t>
      </w:r>
    </w:p>
    <w:p w14:paraId="5957304C" w14:textId="77777777" w:rsidR="00D02897" w:rsidRPr="00980B39" w:rsidRDefault="00D02897" w:rsidP="00682E38">
      <w:pPr>
        <w:ind w:firstLine="709"/>
        <w:jc w:val="both"/>
        <w:rPr>
          <w:rFonts w:ascii="Courier New" w:hAnsi="Courier New" w:cs="Courier New"/>
          <w:i/>
          <w:iCs/>
          <w:sz w:val="20"/>
        </w:rPr>
      </w:pPr>
    </w:p>
    <w:p w14:paraId="00E4CAAD" w14:textId="77777777" w:rsidR="00D02897" w:rsidRPr="00980B39" w:rsidRDefault="00D02897" w:rsidP="00682E38">
      <w:pPr>
        <w:ind w:firstLine="709"/>
        <w:jc w:val="both"/>
        <w:rPr>
          <w:rFonts w:ascii="Courier New" w:hAnsi="Courier New" w:cs="Courier New"/>
          <w:i/>
          <w:iCs/>
          <w:sz w:val="20"/>
        </w:rPr>
      </w:pPr>
    </w:p>
    <w:p w14:paraId="643FF403" w14:textId="77777777" w:rsidR="00D02897" w:rsidRPr="00980B39" w:rsidRDefault="00D02897" w:rsidP="00682E38">
      <w:pPr>
        <w:ind w:firstLine="709"/>
        <w:jc w:val="both"/>
        <w:rPr>
          <w:rFonts w:ascii="Courier New" w:hAnsi="Courier New" w:cs="Courier New"/>
          <w:i/>
          <w:iCs/>
          <w:sz w:val="20"/>
        </w:rPr>
      </w:pPr>
    </w:p>
    <w:p w14:paraId="0480F488" w14:textId="77777777" w:rsidR="00D02897" w:rsidRPr="00980B39" w:rsidRDefault="00D02897" w:rsidP="00682E38">
      <w:pPr>
        <w:ind w:firstLine="709"/>
        <w:jc w:val="both"/>
        <w:rPr>
          <w:rFonts w:ascii="Courier New" w:hAnsi="Courier New" w:cs="Courier New"/>
          <w:i/>
          <w:iCs/>
          <w:sz w:val="20"/>
        </w:rPr>
      </w:pPr>
    </w:p>
    <w:p w14:paraId="6231B163" w14:textId="77777777" w:rsidR="00D02897" w:rsidRPr="00980B39" w:rsidRDefault="00D02897" w:rsidP="00682E38">
      <w:pPr>
        <w:ind w:firstLine="709"/>
        <w:jc w:val="both"/>
        <w:rPr>
          <w:rFonts w:ascii="Courier New" w:hAnsi="Courier New" w:cs="Courier New"/>
          <w:i/>
          <w:iCs/>
          <w:sz w:val="20"/>
        </w:rPr>
      </w:pPr>
    </w:p>
    <w:p w14:paraId="276F14B5" w14:textId="77777777" w:rsidR="00D02897" w:rsidRPr="00980B39" w:rsidRDefault="00D02897" w:rsidP="00682E38">
      <w:pPr>
        <w:ind w:firstLine="709"/>
        <w:jc w:val="both"/>
        <w:rPr>
          <w:rFonts w:ascii="Courier New" w:hAnsi="Courier New" w:cs="Courier New"/>
          <w:i/>
          <w:iCs/>
          <w:sz w:val="20"/>
        </w:rPr>
      </w:pPr>
    </w:p>
    <w:p w14:paraId="6B7A3340" w14:textId="77777777" w:rsidR="00D02897" w:rsidRPr="00980B39" w:rsidRDefault="00D02897" w:rsidP="00682E38">
      <w:pPr>
        <w:ind w:firstLine="709"/>
        <w:jc w:val="both"/>
        <w:rPr>
          <w:rFonts w:ascii="Courier New" w:hAnsi="Courier New" w:cs="Courier New"/>
          <w:i/>
          <w:iCs/>
          <w:sz w:val="20"/>
        </w:rPr>
      </w:pPr>
    </w:p>
    <w:p w14:paraId="4A0D13BD" w14:textId="77777777" w:rsidR="00D02897" w:rsidRPr="00980B39" w:rsidRDefault="00D02897" w:rsidP="00682E38">
      <w:pPr>
        <w:ind w:firstLine="709"/>
        <w:jc w:val="both"/>
        <w:rPr>
          <w:rFonts w:ascii="Courier New" w:hAnsi="Courier New" w:cs="Courier New"/>
          <w:i/>
          <w:iCs/>
          <w:sz w:val="20"/>
        </w:rPr>
      </w:pPr>
    </w:p>
    <w:p w14:paraId="72BB0C4E" w14:textId="77777777" w:rsidR="00D02897" w:rsidRPr="00980B39" w:rsidRDefault="00D02897" w:rsidP="00682E38">
      <w:pPr>
        <w:ind w:firstLine="709"/>
        <w:jc w:val="both"/>
        <w:rPr>
          <w:rFonts w:ascii="Courier New" w:hAnsi="Courier New" w:cs="Courier New"/>
          <w:i/>
          <w:iCs/>
          <w:sz w:val="20"/>
        </w:rPr>
      </w:pPr>
    </w:p>
    <w:p w14:paraId="0CD3F397" w14:textId="77777777" w:rsidR="00D02897" w:rsidRPr="00980B39" w:rsidRDefault="00D02897" w:rsidP="00682E38">
      <w:pPr>
        <w:ind w:firstLine="709"/>
        <w:jc w:val="both"/>
        <w:rPr>
          <w:rFonts w:ascii="Courier New" w:hAnsi="Courier New" w:cs="Courier New"/>
          <w:i/>
          <w:iCs/>
          <w:sz w:val="20"/>
        </w:rPr>
      </w:pPr>
    </w:p>
    <w:p w14:paraId="3A34A705" w14:textId="77777777" w:rsidR="00D02897" w:rsidRPr="00980B39" w:rsidRDefault="00D02897" w:rsidP="00682E38">
      <w:pPr>
        <w:ind w:firstLine="709"/>
        <w:jc w:val="both"/>
        <w:rPr>
          <w:rFonts w:ascii="Courier New" w:hAnsi="Courier New" w:cs="Courier New"/>
          <w:i/>
          <w:iCs/>
          <w:sz w:val="20"/>
        </w:rPr>
      </w:pPr>
    </w:p>
    <w:p w14:paraId="10F84961" w14:textId="77777777" w:rsidR="00D02897" w:rsidRPr="00980B39" w:rsidRDefault="00D02897" w:rsidP="00682E38">
      <w:pPr>
        <w:ind w:firstLine="709"/>
        <w:jc w:val="both"/>
        <w:rPr>
          <w:rFonts w:ascii="Courier New" w:hAnsi="Courier New" w:cs="Courier New"/>
          <w:i/>
          <w:iCs/>
          <w:sz w:val="20"/>
        </w:rPr>
      </w:pPr>
    </w:p>
    <w:p w14:paraId="2023CA8F" w14:textId="77777777" w:rsidR="00D02897" w:rsidRPr="00980B39" w:rsidRDefault="00D02897" w:rsidP="00682E38">
      <w:pPr>
        <w:ind w:firstLine="709"/>
        <w:jc w:val="both"/>
        <w:rPr>
          <w:rFonts w:ascii="Courier New" w:hAnsi="Courier New" w:cs="Courier New"/>
          <w:i/>
          <w:iCs/>
          <w:sz w:val="20"/>
        </w:rPr>
      </w:pPr>
    </w:p>
    <w:p w14:paraId="181E8BE5" w14:textId="77777777" w:rsidR="00D02897" w:rsidRPr="00980B39" w:rsidRDefault="00D02897" w:rsidP="00682E38">
      <w:pPr>
        <w:ind w:firstLine="709"/>
        <w:jc w:val="both"/>
        <w:rPr>
          <w:rFonts w:ascii="Courier New" w:hAnsi="Courier New" w:cs="Courier New"/>
          <w:i/>
          <w:iCs/>
          <w:sz w:val="20"/>
        </w:rPr>
      </w:pPr>
    </w:p>
    <w:p w14:paraId="66E98FA7" w14:textId="77777777" w:rsidR="00D02897" w:rsidRPr="00980B39" w:rsidRDefault="00D02897" w:rsidP="00682E38">
      <w:pPr>
        <w:ind w:firstLine="709"/>
        <w:jc w:val="both"/>
        <w:rPr>
          <w:rFonts w:ascii="Courier New" w:hAnsi="Courier New" w:cs="Courier New"/>
          <w:i/>
          <w:iCs/>
          <w:sz w:val="20"/>
        </w:rPr>
      </w:pPr>
    </w:p>
    <w:p w14:paraId="2938F41A" w14:textId="77777777" w:rsidR="00D02897" w:rsidRPr="00980B39" w:rsidRDefault="00D02897" w:rsidP="00682E38">
      <w:pPr>
        <w:ind w:firstLine="709"/>
        <w:jc w:val="both"/>
        <w:rPr>
          <w:rFonts w:ascii="Courier New" w:hAnsi="Courier New" w:cs="Courier New"/>
          <w:i/>
          <w:iCs/>
          <w:sz w:val="20"/>
        </w:rPr>
      </w:pPr>
    </w:p>
    <w:p w14:paraId="08F95BA5" w14:textId="77777777" w:rsidR="00D02897" w:rsidRPr="00980B39" w:rsidRDefault="00D02897" w:rsidP="00682E38">
      <w:pPr>
        <w:ind w:firstLine="709"/>
        <w:jc w:val="both"/>
        <w:rPr>
          <w:rFonts w:ascii="Courier New" w:hAnsi="Courier New" w:cs="Courier New"/>
          <w:i/>
          <w:iCs/>
          <w:sz w:val="20"/>
        </w:rPr>
      </w:pPr>
    </w:p>
    <w:p w14:paraId="613D8662" w14:textId="77777777" w:rsidR="00D02897" w:rsidRPr="00980B39" w:rsidRDefault="00D02897" w:rsidP="00682E38">
      <w:pPr>
        <w:ind w:firstLine="709"/>
        <w:jc w:val="both"/>
        <w:rPr>
          <w:rFonts w:ascii="Courier New" w:hAnsi="Courier New" w:cs="Courier New"/>
          <w:i/>
          <w:iCs/>
          <w:sz w:val="20"/>
        </w:rPr>
      </w:pPr>
    </w:p>
    <w:p w14:paraId="10593559" w14:textId="77777777" w:rsidR="00D02897" w:rsidRPr="00980B39" w:rsidRDefault="00D02897" w:rsidP="00682E38">
      <w:pPr>
        <w:ind w:firstLine="709"/>
        <w:jc w:val="both"/>
        <w:rPr>
          <w:rFonts w:ascii="Courier New" w:hAnsi="Courier New" w:cs="Courier New"/>
          <w:i/>
          <w:iCs/>
          <w:sz w:val="20"/>
        </w:rPr>
      </w:pPr>
    </w:p>
    <w:p w14:paraId="49603F58" w14:textId="77777777" w:rsidR="00D02897" w:rsidRPr="00980B39" w:rsidRDefault="00D02897" w:rsidP="00682E38">
      <w:pPr>
        <w:ind w:firstLine="709"/>
        <w:jc w:val="both"/>
        <w:rPr>
          <w:rFonts w:ascii="Courier New" w:hAnsi="Courier New" w:cs="Courier New"/>
          <w:i/>
          <w:iCs/>
          <w:sz w:val="20"/>
        </w:rPr>
      </w:pPr>
    </w:p>
    <w:p w14:paraId="0C6AECA9" w14:textId="77777777" w:rsidR="00D02897" w:rsidRPr="00980B39" w:rsidRDefault="00D02897" w:rsidP="00682E38">
      <w:pPr>
        <w:ind w:firstLine="709"/>
        <w:jc w:val="both"/>
        <w:rPr>
          <w:rFonts w:ascii="Courier New" w:hAnsi="Courier New" w:cs="Courier New"/>
          <w:i/>
          <w:iCs/>
          <w:sz w:val="20"/>
        </w:rPr>
      </w:pPr>
    </w:p>
    <w:p w14:paraId="7D05D320" w14:textId="77777777" w:rsidR="00D02897" w:rsidRPr="00980B39" w:rsidRDefault="00D02897" w:rsidP="00682E38">
      <w:pPr>
        <w:ind w:firstLine="709"/>
        <w:jc w:val="both"/>
        <w:rPr>
          <w:rFonts w:ascii="Courier New" w:hAnsi="Courier New" w:cs="Courier New"/>
          <w:i/>
          <w:iCs/>
          <w:sz w:val="20"/>
        </w:rPr>
      </w:pPr>
    </w:p>
    <w:p w14:paraId="63817A9E" w14:textId="77777777" w:rsidR="00D02897" w:rsidRPr="00980B39" w:rsidRDefault="00D02897" w:rsidP="00682E38">
      <w:pPr>
        <w:ind w:firstLine="709"/>
        <w:jc w:val="both"/>
        <w:rPr>
          <w:rFonts w:ascii="Courier New" w:hAnsi="Courier New" w:cs="Courier New"/>
          <w:i/>
          <w:iCs/>
          <w:sz w:val="20"/>
        </w:rPr>
      </w:pPr>
    </w:p>
    <w:p w14:paraId="7949F34F" w14:textId="77777777" w:rsidR="00D02897" w:rsidRPr="00980B39" w:rsidRDefault="00D02897" w:rsidP="00682E38">
      <w:pPr>
        <w:ind w:firstLine="709"/>
        <w:jc w:val="both"/>
        <w:rPr>
          <w:rFonts w:ascii="Courier New" w:hAnsi="Courier New" w:cs="Courier New"/>
          <w:i/>
          <w:iCs/>
          <w:sz w:val="20"/>
        </w:rPr>
      </w:pPr>
    </w:p>
    <w:p w14:paraId="25081DD4" w14:textId="77777777" w:rsidR="00D02897" w:rsidRPr="00980B39" w:rsidRDefault="00D02897" w:rsidP="00682E38">
      <w:pPr>
        <w:ind w:firstLine="709"/>
        <w:jc w:val="both"/>
        <w:rPr>
          <w:rFonts w:ascii="Courier New" w:hAnsi="Courier New" w:cs="Courier New"/>
          <w:i/>
          <w:iCs/>
          <w:sz w:val="20"/>
        </w:rPr>
      </w:pPr>
    </w:p>
    <w:p w14:paraId="0AAA5462" w14:textId="77777777" w:rsidR="008F3695" w:rsidRPr="00980B39" w:rsidRDefault="008F3695" w:rsidP="00FF7999">
      <w:pPr>
        <w:jc w:val="both"/>
        <w:rPr>
          <w:rFonts w:ascii="Times New Roman" w:hAnsi="Times New Roman"/>
          <w:sz w:val="28"/>
          <w:szCs w:val="28"/>
        </w:rPr>
      </w:pPr>
    </w:p>
    <w:p w14:paraId="4373EA60" w14:textId="77777777" w:rsidR="008F3695" w:rsidRPr="00980B39" w:rsidRDefault="008F3695" w:rsidP="00682E38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0F3363F" w14:textId="77777777" w:rsidR="008F3695" w:rsidRPr="00980B39" w:rsidRDefault="008F3695" w:rsidP="008F3695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80B39">
        <w:rPr>
          <w:rFonts w:ascii="Times New Roman" w:hAnsi="Times New Roman"/>
          <w:sz w:val="28"/>
          <w:szCs w:val="28"/>
        </w:rPr>
        <w:lastRenderedPageBreak/>
        <w:t xml:space="preserve">3 </w:t>
      </w:r>
      <w:r w:rsidRPr="00FF7999">
        <w:rPr>
          <w:rFonts w:ascii="Times New Roman" w:hAnsi="Times New Roman"/>
          <w:sz w:val="28"/>
          <w:szCs w:val="28"/>
        </w:rPr>
        <w:t>Программа</w:t>
      </w:r>
      <w:r w:rsidRPr="00980B39">
        <w:rPr>
          <w:rFonts w:ascii="Times New Roman" w:hAnsi="Times New Roman"/>
          <w:sz w:val="28"/>
          <w:szCs w:val="28"/>
        </w:rPr>
        <w:t xml:space="preserve"> </w:t>
      </w:r>
      <w:r w:rsidRPr="00FF7999">
        <w:rPr>
          <w:rFonts w:ascii="Times New Roman" w:hAnsi="Times New Roman"/>
          <w:sz w:val="28"/>
          <w:szCs w:val="28"/>
        </w:rPr>
        <w:t>на</w:t>
      </w:r>
      <w:r w:rsidRPr="00980B39">
        <w:rPr>
          <w:rFonts w:ascii="Times New Roman" w:hAnsi="Times New Roman"/>
          <w:sz w:val="28"/>
          <w:szCs w:val="28"/>
        </w:rPr>
        <w:t xml:space="preserve"> </w:t>
      </w:r>
      <w:r w:rsidRPr="00FF7999">
        <w:rPr>
          <w:rFonts w:ascii="Times New Roman" w:hAnsi="Times New Roman"/>
          <w:sz w:val="28"/>
          <w:szCs w:val="28"/>
        </w:rPr>
        <w:t>языке</w:t>
      </w:r>
      <w:r w:rsidRPr="00980B39">
        <w:rPr>
          <w:rFonts w:ascii="Times New Roman" w:hAnsi="Times New Roman"/>
          <w:sz w:val="28"/>
          <w:szCs w:val="28"/>
        </w:rPr>
        <w:t xml:space="preserve"> </w:t>
      </w:r>
      <w:r w:rsidRPr="00FF7999">
        <w:rPr>
          <w:rFonts w:eastAsia="Calibri"/>
          <w:i/>
          <w:sz w:val="28"/>
          <w:szCs w:val="28"/>
          <w:lang w:val="en-US" w:eastAsia="en-US"/>
        </w:rPr>
        <w:t>CSS</w:t>
      </w:r>
      <w:r w:rsidRPr="00980B39">
        <w:rPr>
          <w:rFonts w:ascii="Times New Roman" w:hAnsi="Times New Roman"/>
          <w:sz w:val="28"/>
          <w:szCs w:val="28"/>
        </w:rPr>
        <w:t xml:space="preserve">: </w:t>
      </w:r>
    </w:p>
    <w:p w14:paraId="1D74F2C5" w14:textId="77777777" w:rsidR="008F3695" w:rsidRPr="00980B39" w:rsidRDefault="008F3695" w:rsidP="008F3695">
      <w:pPr>
        <w:ind w:firstLine="709"/>
        <w:jc w:val="both"/>
        <w:rPr>
          <w:rFonts w:ascii="Courier New" w:hAnsi="Courier New" w:cs="Courier New"/>
          <w:i/>
          <w:iCs/>
          <w:sz w:val="28"/>
          <w:szCs w:val="28"/>
        </w:rPr>
      </w:pPr>
    </w:p>
    <w:p w14:paraId="6B0AB912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* {</w:t>
      </w:r>
    </w:p>
    <w:p w14:paraId="156ACE92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font-family: "Open Sans", Arial, sans-serif;</w:t>
      </w:r>
    </w:p>
    <w:p w14:paraId="7435ABA9" w14:textId="2A3935B0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}</w:t>
      </w:r>
    </w:p>
    <w:p w14:paraId="4A075812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body {</w:t>
      </w:r>
    </w:p>
    <w:p w14:paraId="16CA971D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min-width: 370px;</w:t>
      </w:r>
    </w:p>
    <w:p w14:paraId="7513EE93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margin: 0;</w:t>
      </w:r>
    </w:p>
    <w:p w14:paraId="18B482B4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background: </w:t>
      </w:r>
      <w:proofErr w:type="spellStart"/>
      <w:r w:rsidRPr="00FF7999">
        <w:rPr>
          <w:rFonts w:ascii="Courier New" w:hAnsi="Courier New" w:cs="Courier New"/>
          <w:i/>
          <w:iCs/>
          <w:sz w:val="20"/>
          <w:lang w:val="en-US"/>
        </w:rPr>
        <w:t>ghostwhite</w:t>
      </w:r>
      <w:proofErr w:type="spellEnd"/>
      <w:r w:rsidRPr="00FF7999">
        <w:rPr>
          <w:rFonts w:ascii="Courier New" w:hAnsi="Courier New" w:cs="Courier New"/>
          <w:i/>
          <w:iCs/>
          <w:sz w:val="20"/>
          <w:lang w:val="en-US"/>
        </w:rPr>
        <w:t>;</w:t>
      </w:r>
    </w:p>
    <w:p w14:paraId="04A29B03" w14:textId="01F1899E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}</w:t>
      </w:r>
    </w:p>
    <w:p w14:paraId="6D217F4E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header {</w:t>
      </w:r>
    </w:p>
    <w:p w14:paraId="391DBC89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box-sizing: border-box;</w:t>
      </w:r>
    </w:p>
    <w:p w14:paraId="44D6AE82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padding: 41px 30px 15px 30px;</w:t>
      </w:r>
    </w:p>
    <w:p w14:paraId="7AF189CA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display: flex;</w:t>
      </w:r>
    </w:p>
    <w:p w14:paraId="1F3FFF0C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flex-wrap: wrap;</w:t>
      </w:r>
    </w:p>
    <w:p w14:paraId="247EC75C" w14:textId="6FCD58C2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}</w:t>
      </w:r>
    </w:p>
    <w:p w14:paraId="2EB2CB32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header </w:t>
      </w:r>
      <w:proofErr w:type="gramStart"/>
      <w:r w:rsidRPr="00FF7999">
        <w:rPr>
          <w:rFonts w:ascii="Courier New" w:hAnsi="Courier New" w:cs="Courier New"/>
          <w:i/>
          <w:iCs/>
          <w:sz w:val="20"/>
          <w:lang w:val="en-US"/>
        </w:rPr>
        <w:t>&gt; .title</w:t>
      </w:r>
      <w:proofErr w:type="gramEnd"/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{</w:t>
      </w:r>
    </w:p>
    <w:p w14:paraId="1C2A0E8A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margin-right: 30px;</w:t>
      </w:r>
    </w:p>
    <w:p w14:paraId="147C81A7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width: 280px;</w:t>
      </w:r>
    </w:p>
    <w:p w14:paraId="521C0FB5" w14:textId="33D307AF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}</w:t>
      </w:r>
    </w:p>
    <w:p w14:paraId="19936CD2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header </w:t>
      </w:r>
      <w:proofErr w:type="gramStart"/>
      <w:r w:rsidRPr="00FF7999">
        <w:rPr>
          <w:rFonts w:ascii="Courier New" w:hAnsi="Courier New" w:cs="Courier New"/>
          <w:i/>
          <w:iCs/>
          <w:sz w:val="20"/>
          <w:lang w:val="en-US"/>
        </w:rPr>
        <w:t>&gt; .title</w:t>
      </w:r>
      <w:proofErr w:type="gramEnd"/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&gt; </w:t>
      </w:r>
      <w:proofErr w:type="spellStart"/>
      <w:r w:rsidRPr="00FF7999">
        <w:rPr>
          <w:rFonts w:ascii="Courier New" w:hAnsi="Courier New" w:cs="Courier New"/>
          <w:i/>
          <w:iCs/>
          <w:sz w:val="20"/>
          <w:lang w:val="en-US"/>
        </w:rPr>
        <w:t>img</w:t>
      </w:r>
      <w:proofErr w:type="spellEnd"/>
    </w:p>
    <w:p w14:paraId="47C27481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{</w:t>
      </w:r>
    </w:p>
    <w:p w14:paraId="09FC45E5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display: block;</w:t>
      </w:r>
    </w:p>
    <w:p w14:paraId="2E120B2E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float: left;</w:t>
      </w:r>
    </w:p>
    <w:p w14:paraId="0543A4E7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margin-right: 15px;</w:t>
      </w:r>
    </w:p>
    <w:p w14:paraId="6FAA638D" w14:textId="41DA8C22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}</w:t>
      </w:r>
    </w:p>
    <w:p w14:paraId="76BA04A4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proofErr w:type="gramStart"/>
      <w:r w:rsidRPr="00FF7999">
        <w:rPr>
          <w:rFonts w:ascii="Courier New" w:hAnsi="Courier New" w:cs="Courier New"/>
          <w:i/>
          <w:iCs/>
          <w:sz w:val="20"/>
          <w:lang w:val="en-US"/>
        </w:rPr>
        <w:t>header .title</w:t>
      </w:r>
      <w:proofErr w:type="gramEnd"/>
      <w:r w:rsidRPr="00FF7999">
        <w:rPr>
          <w:rFonts w:ascii="Courier New" w:hAnsi="Courier New" w:cs="Courier New"/>
          <w:i/>
          <w:iCs/>
          <w:sz w:val="20"/>
          <w:lang w:val="en-US"/>
        </w:rPr>
        <w:t>-name {</w:t>
      </w:r>
    </w:p>
    <w:p w14:paraId="5951017C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font-family: "</w:t>
      </w:r>
      <w:proofErr w:type="spellStart"/>
      <w:r w:rsidRPr="00FF7999">
        <w:rPr>
          <w:rFonts w:ascii="Courier New" w:hAnsi="Courier New" w:cs="Courier New"/>
          <w:i/>
          <w:iCs/>
          <w:sz w:val="20"/>
          <w:lang w:val="en-US"/>
        </w:rPr>
        <w:t>HelveticaNeueCyr</w:t>
      </w:r>
      <w:proofErr w:type="spellEnd"/>
      <w:r w:rsidRPr="00FF7999">
        <w:rPr>
          <w:rFonts w:ascii="Courier New" w:hAnsi="Courier New" w:cs="Courier New"/>
          <w:i/>
          <w:iCs/>
          <w:sz w:val="20"/>
          <w:lang w:val="en-US"/>
        </w:rPr>
        <w:t>";</w:t>
      </w:r>
    </w:p>
    <w:p w14:paraId="13B2E045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font-size: 26pt;</w:t>
      </w:r>
    </w:p>
    <w:p w14:paraId="505271F6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font-weight: 900;</w:t>
      </w:r>
    </w:p>
    <w:p w14:paraId="05EABB5E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color: black;</w:t>
      </w:r>
    </w:p>
    <w:p w14:paraId="1922C630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font-style: italic;</w:t>
      </w:r>
    </w:p>
    <w:p w14:paraId="0B8E80B6" w14:textId="783EB9BB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}</w:t>
      </w:r>
    </w:p>
    <w:p w14:paraId="74EC8B6C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proofErr w:type="gramStart"/>
      <w:r w:rsidRPr="00FF7999">
        <w:rPr>
          <w:rFonts w:ascii="Courier New" w:hAnsi="Courier New" w:cs="Courier New"/>
          <w:i/>
          <w:iCs/>
          <w:sz w:val="20"/>
          <w:lang w:val="en-US"/>
        </w:rPr>
        <w:t>header .title</w:t>
      </w:r>
      <w:proofErr w:type="gramEnd"/>
      <w:r w:rsidRPr="00FF7999">
        <w:rPr>
          <w:rFonts w:ascii="Courier New" w:hAnsi="Courier New" w:cs="Courier New"/>
          <w:i/>
          <w:iCs/>
          <w:sz w:val="20"/>
          <w:lang w:val="en-US"/>
        </w:rPr>
        <w:t>-description {</w:t>
      </w:r>
    </w:p>
    <w:p w14:paraId="31ADAF1D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font-weight: 200;</w:t>
      </w:r>
    </w:p>
    <w:p w14:paraId="6F23AF31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font-style: italic;</w:t>
      </w:r>
    </w:p>
    <w:p w14:paraId="4704EBD4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font-size: 14pt;</w:t>
      </w:r>
    </w:p>
    <w:p w14:paraId="22D7F5C4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color: #535354;</w:t>
      </w:r>
    </w:p>
    <w:p w14:paraId="4F85E0A1" w14:textId="196842C8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}</w:t>
      </w:r>
    </w:p>
    <w:p w14:paraId="5E0772FA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header nav ul {</w:t>
      </w:r>
    </w:p>
    <w:p w14:paraId="5ED2CFA3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list-style: none;</w:t>
      </w:r>
    </w:p>
    <w:p w14:paraId="587492DB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padding: 12px 0;</w:t>
      </w:r>
    </w:p>
    <w:p w14:paraId="0B32B1F4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margin: 0;</w:t>
      </w:r>
    </w:p>
    <w:p w14:paraId="150440FE" w14:textId="4FD6B245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}</w:t>
      </w:r>
    </w:p>
    <w:p w14:paraId="5F3E0D43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header nav ul &gt; li {</w:t>
      </w:r>
    </w:p>
    <w:p w14:paraId="6A8FBDFF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display: inline-block;</w:t>
      </w:r>
    </w:p>
    <w:p w14:paraId="2778C6BD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margin-left: 25px;</w:t>
      </w:r>
    </w:p>
    <w:p w14:paraId="5F6D181A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overflow: hidden;</w:t>
      </w:r>
    </w:p>
    <w:p w14:paraId="7742764F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height: 35px;</w:t>
      </w:r>
    </w:p>
    <w:p w14:paraId="5DF8B9AF" w14:textId="7A81E312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}</w:t>
      </w:r>
    </w:p>
    <w:p w14:paraId="29F86543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header &gt; nav a {</w:t>
      </w:r>
    </w:p>
    <w:p w14:paraId="39518A64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color: #535354;</w:t>
      </w:r>
    </w:p>
    <w:p w14:paraId="0836EA02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font-size: 13pt;</w:t>
      </w:r>
    </w:p>
    <w:p w14:paraId="3DBC13BC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text-decoration: none;</w:t>
      </w:r>
    </w:p>
    <w:p w14:paraId="734DF84C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transition: color .2s;</w:t>
      </w:r>
    </w:p>
    <w:p w14:paraId="113B761F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position: relative;</w:t>
      </w:r>
    </w:p>
    <w:p w14:paraId="7B3CC35D" w14:textId="2CDCCACB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}</w:t>
      </w:r>
    </w:p>
    <w:p w14:paraId="651FC124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header &gt; nav </w:t>
      </w:r>
      <w:proofErr w:type="gramStart"/>
      <w:r w:rsidRPr="00FF7999">
        <w:rPr>
          <w:rFonts w:ascii="Courier New" w:hAnsi="Courier New" w:cs="Courier New"/>
          <w:i/>
          <w:iCs/>
          <w:sz w:val="20"/>
          <w:lang w:val="en-US"/>
        </w:rPr>
        <w:t>a:hover</w:t>
      </w:r>
      <w:proofErr w:type="gramEnd"/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{</w:t>
      </w:r>
    </w:p>
    <w:p w14:paraId="0E4173BF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color: black;</w:t>
      </w:r>
    </w:p>
    <w:p w14:paraId="00022EEC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transition: color .2s;</w:t>
      </w:r>
    </w:p>
    <w:p w14:paraId="0CC03FAD" w14:textId="2D5C911C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}</w:t>
      </w:r>
    </w:p>
    <w:p w14:paraId="46577BD5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header &gt; nav </w:t>
      </w:r>
      <w:proofErr w:type="gramStart"/>
      <w:r w:rsidRPr="00FF7999">
        <w:rPr>
          <w:rFonts w:ascii="Courier New" w:hAnsi="Courier New" w:cs="Courier New"/>
          <w:i/>
          <w:iCs/>
          <w:sz w:val="20"/>
          <w:lang w:val="en-US"/>
        </w:rPr>
        <w:t>a::</w:t>
      </w:r>
      <w:proofErr w:type="gramEnd"/>
      <w:r w:rsidRPr="00FF7999">
        <w:rPr>
          <w:rFonts w:ascii="Courier New" w:hAnsi="Courier New" w:cs="Courier New"/>
          <w:i/>
          <w:iCs/>
          <w:sz w:val="20"/>
          <w:lang w:val="en-US"/>
        </w:rPr>
        <w:t>after {</w:t>
      </w:r>
    </w:p>
    <w:p w14:paraId="253665C2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lastRenderedPageBreak/>
        <w:t xml:space="preserve">    display: block;</w:t>
      </w:r>
    </w:p>
    <w:p w14:paraId="32EA92FA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content: '';</w:t>
      </w:r>
    </w:p>
    <w:p w14:paraId="6C154FF1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border-bottom: 1px solid black;</w:t>
      </w:r>
    </w:p>
    <w:p w14:paraId="08A8C990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height: 1px;</w:t>
      </w:r>
    </w:p>
    <w:p w14:paraId="4E495A46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position: absolute;</w:t>
      </w:r>
    </w:p>
    <w:p w14:paraId="6F191BC6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left: 0; bottom: 0;</w:t>
      </w:r>
    </w:p>
    <w:p w14:paraId="314B6DCC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width: 100%;</w:t>
      </w:r>
    </w:p>
    <w:p w14:paraId="35BFF01F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margin-bottom: -16px;</w:t>
      </w:r>
    </w:p>
    <w:p w14:paraId="1F6B93E7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transition: margin-bottom .2s;</w:t>
      </w:r>
    </w:p>
    <w:p w14:paraId="4A3513FA" w14:textId="53379DF6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}</w:t>
      </w:r>
    </w:p>
    <w:p w14:paraId="714C3DA7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header &gt; nav </w:t>
      </w:r>
      <w:proofErr w:type="gramStart"/>
      <w:r w:rsidRPr="00FF7999">
        <w:rPr>
          <w:rFonts w:ascii="Courier New" w:hAnsi="Courier New" w:cs="Courier New"/>
          <w:i/>
          <w:iCs/>
          <w:sz w:val="20"/>
          <w:lang w:val="en-US"/>
        </w:rPr>
        <w:t>a:hover::</w:t>
      </w:r>
      <w:proofErr w:type="gramEnd"/>
      <w:r w:rsidRPr="00FF7999">
        <w:rPr>
          <w:rFonts w:ascii="Courier New" w:hAnsi="Courier New" w:cs="Courier New"/>
          <w:i/>
          <w:iCs/>
          <w:sz w:val="20"/>
          <w:lang w:val="en-US"/>
        </w:rPr>
        <w:t>after {</w:t>
      </w:r>
    </w:p>
    <w:p w14:paraId="14E615B9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margin-bottom: -5px;</w:t>
      </w:r>
    </w:p>
    <w:p w14:paraId="59DC1CF8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transition: margin-bottom .2s;</w:t>
      </w:r>
    </w:p>
    <w:p w14:paraId="5A62DFF8" w14:textId="17B3C873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}</w:t>
      </w:r>
    </w:p>
    <w:p w14:paraId="1E372176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proofErr w:type="gramStart"/>
      <w:r w:rsidRPr="00FF7999">
        <w:rPr>
          <w:rFonts w:ascii="Courier New" w:hAnsi="Courier New" w:cs="Courier New"/>
          <w:i/>
          <w:iCs/>
          <w:sz w:val="20"/>
          <w:lang w:val="en-US"/>
        </w:rPr>
        <w:t>.social</w:t>
      </w:r>
      <w:proofErr w:type="gramEnd"/>
      <w:r w:rsidRPr="00FF7999">
        <w:rPr>
          <w:rFonts w:ascii="Courier New" w:hAnsi="Courier New" w:cs="Courier New"/>
          <w:i/>
          <w:iCs/>
          <w:sz w:val="20"/>
          <w:lang w:val="en-US"/>
        </w:rPr>
        <w:t>-links {</w:t>
      </w:r>
    </w:p>
    <w:p w14:paraId="440B62B7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z-index: 1;</w:t>
      </w:r>
    </w:p>
    <w:p w14:paraId="03D6DED3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background: white;</w:t>
      </w:r>
    </w:p>
    <w:p w14:paraId="652EFE0C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height: 26px; width: 100%;</w:t>
      </w:r>
    </w:p>
    <w:p w14:paraId="56D4F171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box-sizing: border-box;</w:t>
      </w:r>
    </w:p>
    <w:p w14:paraId="423F6926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padding: 1px 10px;</w:t>
      </w:r>
    </w:p>
    <w:p w14:paraId="15B19C44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text-align: right;</w:t>
      </w:r>
    </w:p>
    <w:p w14:paraId="59C49ECA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position: fixed;</w:t>
      </w:r>
    </w:p>
    <w:p w14:paraId="670C8D2A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box-shadow: 0 1px 8px </w:t>
      </w:r>
      <w:proofErr w:type="spellStart"/>
      <w:r w:rsidRPr="00FF7999">
        <w:rPr>
          <w:rFonts w:ascii="Courier New" w:hAnsi="Courier New" w:cs="Courier New"/>
          <w:i/>
          <w:iCs/>
          <w:sz w:val="20"/>
          <w:lang w:val="en-US"/>
        </w:rPr>
        <w:t>dimgray</w:t>
      </w:r>
      <w:proofErr w:type="spellEnd"/>
      <w:r w:rsidRPr="00FF7999">
        <w:rPr>
          <w:rFonts w:ascii="Courier New" w:hAnsi="Courier New" w:cs="Courier New"/>
          <w:i/>
          <w:iCs/>
          <w:sz w:val="20"/>
          <w:lang w:val="en-US"/>
        </w:rPr>
        <w:t>;</w:t>
      </w:r>
    </w:p>
    <w:p w14:paraId="28B3140A" w14:textId="671DB4B3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}</w:t>
      </w:r>
    </w:p>
    <w:p w14:paraId="79149334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proofErr w:type="gramStart"/>
      <w:r w:rsidRPr="00FF7999">
        <w:rPr>
          <w:rFonts w:ascii="Courier New" w:hAnsi="Courier New" w:cs="Courier New"/>
          <w:i/>
          <w:iCs/>
          <w:sz w:val="20"/>
          <w:lang w:val="en-US"/>
        </w:rPr>
        <w:t>.social</w:t>
      </w:r>
      <w:proofErr w:type="gramEnd"/>
      <w:r w:rsidRPr="00FF7999">
        <w:rPr>
          <w:rFonts w:ascii="Courier New" w:hAnsi="Courier New" w:cs="Courier New"/>
          <w:i/>
          <w:iCs/>
          <w:sz w:val="20"/>
          <w:lang w:val="en-US"/>
        </w:rPr>
        <w:t>-links &gt; a {</w:t>
      </w:r>
    </w:p>
    <w:p w14:paraId="25602E59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text-decoration: none;</w:t>
      </w:r>
    </w:p>
    <w:p w14:paraId="75DEDAEE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margin-right: 6px;</w:t>
      </w:r>
    </w:p>
    <w:p w14:paraId="6B57B5D2" w14:textId="79AA1775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}</w:t>
      </w:r>
    </w:p>
    <w:p w14:paraId="1EE71C0C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proofErr w:type="gramStart"/>
      <w:r w:rsidRPr="00FF7999">
        <w:rPr>
          <w:rFonts w:ascii="Courier New" w:hAnsi="Courier New" w:cs="Courier New"/>
          <w:i/>
          <w:iCs/>
          <w:sz w:val="20"/>
          <w:lang w:val="en-US"/>
        </w:rPr>
        <w:t>.social</w:t>
      </w:r>
      <w:proofErr w:type="gramEnd"/>
      <w:r w:rsidRPr="00FF7999">
        <w:rPr>
          <w:rFonts w:ascii="Courier New" w:hAnsi="Courier New" w:cs="Courier New"/>
          <w:i/>
          <w:iCs/>
          <w:sz w:val="20"/>
          <w:lang w:val="en-US"/>
        </w:rPr>
        <w:t>-links &gt; a:last-child {</w:t>
      </w:r>
    </w:p>
    <w:p w14:paraId="232BC6D0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margin-right: 0;</w:t>
      </w:r>
    </w:p>
    <w:p w14:paraId="26AA5E8A" w14:textId="0D52DAF1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}</w:t>
      </w:r>
    </w:p>
    <w:p w14:paraId="70F98FC6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footer {</w:t>
      </w:r>
    </w:p>
    <w:p w14:paraId="703D4883" w14:textId="146C7D90" w:rsidR="00FF7999" w:rsidRPr="00FF7999" w:rsidRDefault="00FF7999" w:rsidP="00980B3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color: </w:t>
      </w:r>
      <w:proofErr w:type="spellStart"/>
      <w:r w:rsidRPr="00FF7999">
        <w:rPr>
          <w:rFonts w:ascii="Courier New" w:hAnsi="Courier New" w:cs="Courier New"/>
          <w:i/>
          <w:iCs/>
          <w:sz w:val="20"/>
          <w:lang w:val="en-US"/>
        </w:rPr>
        <w:t>whitesmoke</w:t>
      </w:r>
      <w:proofErr w:type="spellEnd"/>
      <w:r w:rsidRPr="00FF7999">
        <w:rPr>
          <w:rFonts w:ascii="Courier New" w:hAnsi="Courier New" w:cs="Courier New"/>
          <w:i/>
          <w:iCs/>
          <w:sz w:val="20"/>
          <w:lang w:val="en-US"/>
        </w:rPr>
        <w:t>;</w:t>
      </w:r>
    </w:p>
    <w:p w14:paraId="7A13C79E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background: #0f1732;</w:t>
      </w:r>
    </w:p>
    <w:p w14:paraId="63DDE651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box-sizing: border-box;</w:t>
      </w:r>
    </w:p>
    <w:p w14:paraId="52D99D3F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padding: 10px 30px;</w:t>
      </w:r>
    </w:p>
    <w:p w14:paraId="01726257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position: relative;</w:t>
      </w:r>
    </w:p>
    <w:p w14:paraId="79D14497" w14:textId="3EA617B5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}</w:t>
      </w:r>
    </w:p>
    <w:p w14:paraId="6C415146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proofErr w:type="gramStart"/>
      <w:r w:rsidRPr="00FF7999">
        <w:rPr>
          <w:rFonts w:ascii="Courier New" w:hAnsi="Courier New" w:cs="Courier New"/>
          <w:i/>
          <w:iCs/>
          <w:sz w:val="20"/>
          <w:lang w:val="en-US"/>
        </w:rPr>
        <w:t>.footer</w:t>
      </w:r>
      <w:proofErr w:type="gramEnd"/>
      <w:r w:rsidRPr="00FF7999">
        <w:rPr>
          <w:rFonts w:ascii="Courier New" w:hAnsi="Courier New" w:cs="Courier New"/>
          <w:i/>
          <w:iCs/>
          <w:sz w:val="20"/>
          <w:lang w:val="en-US"/>
        </w:rPr>
        <w:t>-copyright {</w:t>
      </w:r>
    </w:p>
    <w:p w14:paraId="20D7C8C4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color: </w:t>
      </w:r>
      <w:proofErr w:type="spellStart"/>
      <w:r w:rsidRPr="00FF7999">
        <w:rPr>
          <w:rFonts w:ascii="Courier New" w:hAnsi="Courier New" w:cs="Courier New"/>
          <w:i/>
          <w:iCs/>
          <w:sz w:val="20"/>
          <w:lang w:val="en-US"/>
        </w:rPr>
        <w:t>dimgrey</w:t>
      </w:r>
      <w:proofErr w:type="spellEnd"/>
      <w:r w:rsidRPr="00FF7999">
        <w:rPr>
          <w:rFonts w:ascii="Courier New" w:hAnsi="Courier New" w:cs="Courier New"/>
          <w:i/>
          <w:iCs/>
          <w:sz w:val="20"/>
          <w:lang w:val="en-US"/>
        </w:rPr>
        <w:t>;</w:t>
      </w:r>
    </w:p>
    <w:p w14:paraId="113DD50F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text-align: right;</w:t>
      </w:r>
    </w:p>
    <w:p w14:paraId="40C22F01" w14:textId="04E85186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}</w:t>
      </w:r>
    </w:p>
    <w:p w14:paraId="7492185F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proofErr w:type="gramStart"/>
      <w:r w:rsidRPr="00FF7999">
        <w:rPr>
          <w:rFonts w:ascii="Courier New" w:hAnsi="Courier New" w:cs="Courier New"/>
          <w:i/>
          <w:iCs/>
          <w:sz w:val="20"/>
          <w:lang w:val="en-US"/>
        </w:rPr>
        <w:t>.footer</w:t>
      </w:r>
      <w:proofErr w:type="gramEnd"/>
      <w:r w:rsidRPr="00FF7999">
        <w:rPr>
          <w:rFonts w:ascii="Courier New" w:hAnsi="Courier New" w:cs="Courier New"/>
          <w:i/>
          <w:iCs/>
          <w:sz w:val="20"/>
          <w:lang w:val="en-US"/>
        </w:rPr>
        <w:t>-content {</w:t>
      </w:r>
    </w:p>
    <w:p w14:paraId="23BDDAA4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display: flex;</w:t>
      </w:r>
    </w:p>
    <w:p w14:paraId="45798F3C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justify-content: space-around;</w:t>
      </w:r>
    </w:p>
    <w:p w14:paraId="29705E81" w14:textId="5F8C4231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}</w:t>
      </w:r>
    </w:p>
    <w:p w14:paraId="56E644E4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proofErr w:type="gramStart"/>
      <w:r w:rsidRPr="00FF7999">
        <w:rPr>
          <w:rFonts w:ascii="Courier New" w:hAnsi="Courier New" w:cs="Courier New"/>
          <w:i/>
          <w:iCs/>
          <w:sz w:val="20"/>
          <w:lang w:val="en-US"/>
        </w:rPr>
        <w:t>.footer</w:t>
      </w:r>
      <w:proofErr w:type="gramEnd"/>
      <w:r w:rsidRPr="00FF7999">
        <w:rPr>
          <w:rFonts w:ascii="Courier New" w:hAnsi="Courier New" w:cs="Courier New"/>
          <w:i/>
          <w:iCs/>
          <w:sz w:val="20"/>
          <w:lang w:val="en-US"/>
        </w:rPr>
        <w:t>-content &gt; div {</w:t>
      </w:r>
    </w:p>
    <w:p w14:paraId="5AEDCA59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padding: 5px;</w:t>
      </w:r>
    </w:p>
    <w:p w14:paraId="6F78AB45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width: 350px;</w:t>
      </w:r>
    </w:p>
    <w:p w14:paraId="18625EDF" w14:textId="22D43AB4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}</w:t>
      </w:r>
    </w:p>
    <w:p w14:paraId="10DE4A43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proofErr w:type="gramStart"/>
      <w:r w:rsidRPr="00FF7999">
        <w:rPr>
          <w:rFonts w:ascii="Courier New" w:hAnsi="Courier New" w:cs="Courier New"/>
          <w:i/>
          <w:iCs/>
          <w:sz w:val="20"/>
          <w:lang w:val="en-US"/>
        </w:rPr>
        <w:t>.footer</w:t>
      </w:r>
      <w:proofErr w:type="gramEnd"/>
      <w:r w:rsidRPr="00FF7999">
        <w:rPr>
          <w:rFonts w:ascii="Courier New" w:hAnsi="Courier New" w:cs="Courier New"/>
          <w:i/>
          <w:iCs/>
          <w:sz w:val="20"/>
          <w:lang w:val="en-US"/>
        </w:rPr>
        <w:t>-content a {</w:t>
      </w:r>
    </w:p>
    <w:p w14:paraId="3AD3AE21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color: </w:t>
      </w:r>
      <w:proofErr w:type="spellStart"/>
      <w:r w:rsidRPr="00FF7999">
        <w:rPr>
          <w:rFonts w:ascii="Courier New" w:hAnsi="Courier New" w:cs="Courier New"/>
          <w:i/>
          <w:iCs/>
          <w:sz w:val="20"/>
          <w:lang w:val="en-US"/>
        </w:rPr>
        <w:t>lightgray</w:t>
      </w:r>
      <w:proofErr w:type="spellEnd"/>
      <w:r w:rsidRPr="00FF7999">
        <w:rPr>
          <w:rFonts w:ascii="Courier New" w:hAnsi="Courier New" w:cs="Courier New"/>
          <w:i/>
          <w:iCs/>
          <w:sz w:val="20"/>
          <w:lang w:val="en-US"/>
        </w:rPr>
        <w:t>;</w:t>
      </w:r>
    </w:p>
    <w:p w14:paraId="65CBEDE5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text-decoration: none;</w:t>
      </w:r>
    </w:p>
    <w:p w14:paraId="4C5D7969" w14:textId="42DCCA41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}</w:t>
      </w:r>
    </w:p>
    <w:p w14:paraId="39078ECE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proofErr w:type="gramStart"/>
      <w:r w:rsidRPr="00FF7999">
        <w:rPr>
          <w:rFonts w:ascii="Courier New" w:hAnsi="Courier New" w:cs="Courier New"/>
          <w:i/>
          <w:iCs/>
          <w:sz w:val="20"/>
          <w:lang w:val="en-US"/>
        </w:rPr>
        <w:t>.footer</w:t>
      </w:r>
      <w:proofErr w:type="gramEnd"/>
      <w:r w:rsidRPr="00FF7999">
        <w:rPr>
          <w:rFonts w:ascii="Courier New" w:hAnsi="Courier New" w:cs="Courier New"/>
          <w:i/>
          <w:iCs/>
          <w:sz w:val="20"/>
          <w:lang w:val="en-US"/>
        </w:rPr>
        <w:t>-content a:hover {</w:t>
      </w:r>
    </w:p>
    <w:p w14:paraId="71FE509F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color: white;</w:t>
      </w:r>
    </w:p>
    <w:p w14:paraId="4467D128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text-decoration: underline;</w:t>
      </w:r>
    </w:p>
    <w:p w14:paraId="07F31241" w14:textId="2B4808AA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}</w:t>
      </w:r>
    </w:p>
    <w:p w14:paraId="13100488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main {</w:t>
      </w:r>
    </w:p>
    <w:p w14:paraId="688AA2BB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margin-top: 15px;</w:t>
      </w:r>
    </w:p>
    <w:p w14:paraId="592B9499" w14:textId="05812E90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}</w:t>
      </w:r>
    </w:p>
    <w:p w14:paraId="77F08DF7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#intro {</w:t>
      </w:r>
    </w:p>
    <w:p w14:paraId="62833B82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box-sizing: border-box;</w:t>
      </w:r>
    </w:p>
    <w:p w14:paraId="5F8ED0F4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lastRenderedPageBreak/>
        <w:t xml:space="preserve">    padding: 50px;</w:t>
      </w:r>
    </w:p>
    <w:p w14:paraId="04F2FB9C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display: flex;</w:t>
      </w:r>
    </w:p>
    <w:p w14:paraId="78AB306A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flex-wrap: wrap;</w:t>
      </w:r>
    </w:p>
    <w:p w14:paraId="5A6D3ACF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justify-content: space-around;</w:t>
      </w:r>
    </w:p>
    <w:p w14:paraId="2B75EB0C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background: #0f1732;</w:t>
      </w:r>
    </w:p>
    <w:p w14:paraId="1AD8187A" w14:textId="47E404C2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}</w:t>
      </w:r>
    </w:p>
    <w:p w14:paraId="6F2FB092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#intro &gt; div {</w:t>
      </w:r>
    </w:p>
    <w:p w14:paraId="1395D058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max-width: 350px;</w:t>
      </w:r>
    </w:p>
    <w:p w14:paraId="79E885BC" w14:textId="11975408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}</w:t>
      </w:r>
    </w:p>
    <w:p w14:paraId="685F696B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#intro &gt; div &gt; </w:t>
      </w:r>
      <w:proofErr w:type="spellStart"/>
      <w:r w:rsidRPr="00FF7999">
        <w:rPr>
          <w:rFonts w:ascii="Courier New" w:hAnsi="Courier New" w:cs="Courier New"/>
          <w:i/>
          <w:iCs/>
          <w:sz w:val="20"/>
          <w:lang w:val="en-US"/>
        </w:rPr>
        <w:t>img</w:t>
      </w:r>
      <w:proofErr w:type="spellEnd"/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{</w:t>
      </w:r>
    </w:p>
    <w:p w14:paraId="2F5C0BE8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max-width: 100%;</w:t>
      </w:r>
    </w:p>
    <w:p w14:paraId="79419B8B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border-radius: 15px </w:t>
      </w:r>
      <w:proofErr w:type="spellStart"/>
      <w:r w:rsidRPr="00FF7999">
        <w:rPr>
          <w:rFonts w:ascii="Courier New" w:hAnsi="Courier New" w:cs="Courier New"/>
          <w:i/>
          <w:iCs/>
          <w:sz w:val="20"/>
          <w:lang w:val="en-US"/>
        </w:rPr>
        <w:t>15px</w:t>
      </w:r>
      <w:proofErr w:type="spellEnd"/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0 0;</w:t>
      </w:r>
    </w:p>
    <w:p w14:paraId="44B31D96" w14:textId="757F6A4E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}</w:t>
      </w:r>
    </w:p>
    <w:p w14:paraId="2682D0D2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#intro &gt; div &gt; h3, #intro &gt; div &gt; p {</w:t>
      </w:r>
    </w:p>
    <w:p w14:paraId="0391CD27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text-align: center;</w:t>
      </w:r>
    </w:p>
    <w:p w14:paraId="0B7801E0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margin: 10px;</w:t>
      </w:r>
    </w:p>
    <w:p w14:paraId="15ECA467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color: </w:t>
      </w:r>
      <w:proofErr w:type="spellStart"/>
      <w:r w:rsidRPr="00FF7999">
        <w:rPr>
          <w:rFonts w:ascii="Courier New" w:hAnsi="Courier New" w:cs="Courier New"/>
          <w:i/>
          <w:iCs/>
          <w:sz w:val="20"/>
          <w:lang w:val="en-US"/>
        </w:rPr>
        <w:t>whitesmoke</w:t>
      </w:r>
      <w:proofErr w:type="spellEnd"/>
      <w:r w:rsidRPr="00FF7999">
        <w:rPr>
          <w:rFonts w:ascii="Courier New" w:hAnsi="Courier New" w:cs="Courier New"/>
          <w:i/>
          <w:iCs/>
          <w:sz w:val="20"/>
          <w:lang w:val="en-US"/>
        </w:rPr>
        <w:t>;</w:t>
      </w:r>
    </w:p>
    <w:p w14:paraId="691DA351" w14:textId="341E236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}</w:t>
      </w:r>
    </w:p>
    <w:p w14:paraId="310F5BC1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#description {</w:t>
      </w:r>
    </w:p>
    <w:p w14:paraId="353FC239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margin: 50px 100px;</w:t>
      </w:r>
    </w:p>
    <w:p w14:paraId="3A737BC9" w14:textId="03410402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}</w:t>
      </w:r>
    </w:p>
    <w:p w14:paraId="7B60B1AC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#feedback {</w:t>
      </w:r>
    </w:p>
    <w:p w14:paraId="478D03A7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box-sizing: border-box;</w:t>
      </w:r>
    </w:p>
    <w:p w14:paraId="07D1F45D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padding: 50px 100px;</w:t>
      </w:r>
    </w:p>
    <w:p w14:paraId="1C984D55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background: </w:t>
      </w:r>
      <w:proofErr w:type="spellStart"/>
      <w:r w:rsidRPr="00FF7999">
        <w:rPr>
          <w:rFonts w:ascii="Courier New" w:hAnsi="Courier New" w:cs="Courier New"/>
          <w:i/>
          <w:iCs/>
          <w:sz w:val="20"/>
          <w:lang w:val="en-US"/>
        </w:rPr>
        <w:t>lightgray</w:t>
      </w:r>
      <w:proofErr w:type="spellEnd"/>
      <w:r w:rsidRPr="00FF7999">
        <w:rPr>
          <w:rFonts w:ascii="Courier New" w:hAnsi="Courier New" w:cs="Courier New"/>
          <w:i/>
          <w:iCs/>
          <w:sz w:val="20"/>
          <w:lang w:val="en-US"/>
        </w:rPr>
        <w:t>;</w:t>
      </w:r>
    </w:p>
    <w:p w14:paraId="144578A0" w14:textId="70436F2E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}</w:t>
      </w:r>
    </w:p>
    <w:p w14:paraId="48315855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proofErr w:type="gramStart"/>
      <w:r w:rsidRPr="00FF7999">
        <w:rPr>
          <w:rFonts w:ascii="Courier New" w:hAnsi="Courier New" w:cs="Courier New"/>
          <w:i/>
          <w:iCs/>
          <w:sz w:val="20"/>
          <w:lang w:val="en-US"/>
        </w:rPr>
        <w:t>.feedback</w:t>
      </w:r>
      <w:proofErr w:type="gramEnd"/>
      <w:r w:rsidRPr="00FF7999">
        <w:rPr>
          <w:rFonts w:ascii="Courier New" w:hAnsi="Courier New" w:cs="Courier New"/>
          <w:i/>
          <w:iCs/>
          <w:sz w:val="20"/>
          <w:lang w:val="en-US"/>
        </w:rPr>
        <w:t>-form {</w:t>
      </w:r>
    </w:p>
    <w:p w14:paraId="2816964A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margin: 0 auto;</w:t>
      </w:r>
    </w:p>
    <w:p w14:paraId="05904D75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max-width: 500px;</w:t>
      </w:r>
    </w:p>
    <w:p w14:paraId="4CE169AC" w14:textId="660D293A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}</w:t>
      </w:r>
    </w:p>
    <w:p w14:paraId="7E9FD32E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proofErr w:type="gramStart"/>
      <w:r w:rsidRPr="00FF7999">
        <w:rPr>
          <w:rFonts w:ascii="Courier New" w:hAnsi="Courier New" w:cs="Courier New"/>
          <w:i/>
          <w:iCs/>
          <w:sz w:val="20"/>
          <w:lang w:val="en-US"/>
        </w:rPr>
        <w:t>.feedback</w:t>
      </w:r>
      <w:proofErr w:type="gramEnd"/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-form input[type=text], </w:t>
      </w:r>
      <w:proofErr w:type="spellStart"/>
      <w:r w:rsidRPr="00FF7999">
        <w:rPr>
          <w:rFonts w:ascii="Courier New" w:hAnsi="Courier New" w:cs="Courier New"/>
          <w:i/>
          <w:iCs/>
          <w:sz w:val="20"/>
          <w:lang w:val="en-US"/>
        </w:rPr>
        <w:t>textarea</w:t>
      </w:r>
      <w:proofErr w:type="spellEnd"/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{</w:t>
      </w:r>
    </w:p>
    <w:p w14:paraId="54759AE6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font-size: 16pt;</w:t>
      </w:r>
    </w:p>
    <w:p w14:paraId="3EC447E4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padding: 5px 10px;</w:t>
      </w:r>
    </w:p>
    <w:p w14:paraId="0B06C39B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border-radius: 10px;</w:t>
      </w:r>
    </w:p>
    <w:p w14:paraId="1D8AD99E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border: none;</w:t>
      </w:r>
    </w:p>
    <w:p w14:paraId="72CB40BC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display: block;</w:t>
      </w:r>
    </w:p>
    <w:p w14:paraId="7A7F714B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margin: 10px 0;</w:t>
      </w:r>
    </w:p>
    <w:p w14:paraId="062A33F9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width: 100%;</w:t>
      </w:r>
    </w:p>
    <w:p w14:paraId="1C189653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box-sizing: border-box;</w:t>
      </w:r>
    </w:p>
    <w:p w14:paraId="50CBF4E8" w14:textId="21F38E08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}</w:t>
      </w:r>
    </w:p>
    <w:p w14:paraId="3B7F492A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proofErr w:type="gramStart"/>
      <w:r w:rsidRPr="00FF7999">
        <w:rPr>
          <w:rFonts w:ascii="Courier New" w:hAnsi="Courier New" w:cs="Courier New"/>
          <w:i/>
          <w:iCs/>
          <w:sz w:val="20"/>
          <w:lang w:val="en-US"/>
        </w:rPr>
        <w:t>.feedback</w:t>
      </w:r>
      <w:proofErr w:type="gramEnd"/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-form </w:t>
      </w:r>
      <w:proofErr w:type="spellStart"/>
      <w:r w:rsidRPr="00FF7999">
        <w:rPr>
          <w:rFonts w:ascii="Courier New" w:hAnsi="Courier New" w:cs="Courier New"/>
          <w:i/>
          <w:iCs/>
          <w:sz w:val="20"/>
          <w:lang w:val="en-US"/>
        </w:rPr>
        <w:t>textarea</w:t>
      </w:r>
      <w:proofErr w:type="spellEnd"/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{</w:t>
      </w:r>
    </w:p>
    <w:p w14:paraId="1D26A4C8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resize: none;</w:t>
      </w:r>
    </w:p>
    <w:p w14:paraId="6E8C3BEF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height: 150px;</w:t>
      </w:r>
    </w:p>
    <w:p w14:paraId="1142D7D8" w14:textId="179C9B55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}</w:t>
      </w:r>
    </w:p>
    <w:p w14:paraId="4C5F40A6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proofErr w:type="gramStart"/>
      <w:r w:rsidRPr="00FF7999">
        <w:rPr>
          <w:rFonts w:ascii="Courier New" w:hAnsi="Courier New" w:cs="Courier New"/>
          <w:i/>
          <w:iCs/>
          <w:sz w:val="20"/>
          <w:lang w:val="en-US"/>
        </w:rPr>
        <w:t>.feedback</w:t>
      </w:r>
      <w:proofErr w:type="gramEnd"/>
      <w:r w:rsidRPr="00FF7999">
        <w:rPr>
          <w:rFonts w:ascii="Courier New" w:hAnsi="Courier New" w:cs="Courier New"/>
          <w:i/>
          <w:iCs/>
          <w:sz w:val="20"/>
          <w:lang w:val="en-US"/>
        </w:rPr>
        <w:t>-form input[type="submit"]</w:t>
      </w:r>
    </w:p>
    <w:p w14:paraId="7D400F92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{</w:t>
      </w:r>
    </w:p>
    <w:p w14:paraId="1DA24A21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font-size: 16pt;</w:t>
      </w:r>
    </w:p>
    <w:p w14:paraId="760291A7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display: block;</w:t>
      </w:r>
    </w:p>
    <w:p w14:paraId="5B9AA050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width: 160px;</w:t>
      </w:r>
    </w:p>
    <w:p w14:paraId="56050596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margin: 0 auto;</w:t>
      </w:r>
    </w:p>
    <w:p w14:paraId="19B4343F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padding: 10px;</w:t>
      </w:r>
    </w:p>
    <w:p w14:paraId="314505D1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border-radius: 10px;</w:t>
      </w:r>
    </w:p>
    <w:p w14:paraId="3FFCEDDB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border: none;</w:t>
      </w:r>
    </w:p>
    <w:p w14:paraId="653DB69C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cursor: pointer;</w:t>
      </w:r>
    </w:p>
    <w:p w14:paraId="0B936687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background: </w:t>
      </w:r>
      <w:proofErr w:type="spellStart"/>
      <w:r w:rsidRPr="00FF7999">
        <w:rPr>
          <w:rFonts w:ascii="Courier New" w:hAnsi="Courier New" w:cs="Courier New"/>
          <w:i/>
          <w:iCs/>
          <w:sz w:val="20"/>
          <w:lang w:val="en-US"/>
        </w:rPr>
        <w:t>dimgrey</w:t>
      </w:r>
      <w:proofErr w:type="spellEnd"/>
      <w:r w:rsidRPr="00FF7999">
        <w:rPr>
          <w:rFonts w:ascii="Courier New" w:hAnsi="Courier New" w:cs="Courier New"/>
          <w:i/>
          <w:iCs/>
          <w:sz w:val="20"/>
          <w:lang w:val="en-US"/>
        </w:rPr>
        <w:t>;</w:t>
      </w:r>
    </w:p>
    <w:p w14:paraId="30D0F314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color: </w:t>
      </w:r>
      <w:proofErr w:type="spellStart"/>
      <w:r w:rsidRPr="00FF7999">
        <w:rPr>
          <w:rFonts w:ascii="Courier New" w:hAnsi="Courier New" w:cs="Courier New"/>
          <w:i/>
          <w:iCs/>
          <w:sz w:val="20"/>
          <w:lang w:val="en-US"/>
        </w:rPr>
        <w:t>ghostwhite</w:t>
      </w:r>
      <w:proofErr w:type="spellEnd"/>
      <w:r w:rsidRPr="00FF7999">
        <w:rPr>
          <w:rFonts w:ascii="Courier New" w:hAnsi="Courier New" w:cs="Courier New"/>
          <w:i/>
          <w:iCs/>
          <w:sz w:val="20"/>
          <w:lang w:val="en-US"/>
        </w:rPr>
        <w:t>;</w:t>
      </w:r>
    </w:p>
    <w:p w14:paraId="5B0A1C48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transition: background-color .2s;</w:t>
      </w:r>
    </w:p>
    <w:p w14:paraId="4D9998A6" w14:textId="6DFFB7DC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}</w:t>
      </w:r>
    </w:p>
    <w:p w14:paraId="1881F9CA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proofErr w:type="gramStart"/>
      <w:r w:rsidRPr="00FF7999">
        <w:rPr>
          <w:rFonts w:ascii="Courier New" w:hAnsi="Courier New" w:cs="Courier New"/>
          <w:i/>
          <w:iCs/>
          <w:sz w:val="20"/>
          <w:lang w:val="en-US"/>
        </w:rPr>
        <w:t>.feedback</w:t>
      </w:r>
      <w:proofErr w:type="gramEnd"/>
      <w:r w:rsidRPr="00FF7999">
        <w:rPr>
          <w:rFonts w:ascii="Courier New" w:hAnsi="Courier New" w:cs="Courier New"/>
          <w:i/>
          <w:iCs/>
          <w:sz w:val="20"/>
          <w:lang w:val="en-US"/>
        </w:rPr>
        <w:t>-form input[type="submit"]:hover {</w:t>
      </w:r>
    </w:p>
    <w:p w14:paraId="4D5879EC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background-color: #0f1732;</w:t>
      </w:r>
    </w:p>
    <w:p w14:paraId="564A2DC5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transition: background-color .2s;</w:t>
      </w:r>
    </w:p>
    <w:p w14:paraId="76CAD300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}</w:t>
      </w:r>
    </w:p>
    <w:p w14:paraId="5E0DB18A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</w:p>
    <w:p w14:paraId="4E60F5CA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lastRenderedPageBreak/>
        <w:t>@media screen and (max-width: 700px) {</w:t>
      </w:r>
    </w:p>
    <w:p w14:paraId="78C22D7B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header {</w:t>
      </w:r>
    </w:p>
    <w:p w14:paraId="4C57C57D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    flex-direction: column;</w:t>
      </w:r>
    </w:p>
    <w:p w14:paraId="5DE5B879" w14:textId="063D64AB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}</w:t>
      </w:r>
    </w:p>
    <w:p w14:paraId="50E2DE6F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</w:t>
      </w:r>
      <w:proofErr w:type="gramStart"/>
      <w:r w:rsidRPr="00FF7999">
        <w:rPr>
          <w:rFonts w:ascii="Courier New" w:hAnsi="Courier New" w:cs="Courier New"/>
          <w:i/>
          <w:iCs/>
          <w:sz w:val="20"/>
          <w:lang w:val="en-US"/>
        </w:rPr>
        <w:t>header .title</w:t>
      </w:r>
      <w:proofErr w:type="gramEnd"/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{</w:t>
      </w:r>
    </w:p>
    <w:p w14:paraId="2A7C386B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    text-align: center;</w:t>
      </w:r>
    </w:p>
    <w:p w14:paraId="7A8D3084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    margin: 10px auto;</w:t>
      </w:r>
    </w:p>
    <w:p w14:paraId="1971C2CB" w14:textId="7C4B9D6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}</w:t>
      </w:r>
    </w:p>
    <w:p w14:paraId="3C4AB552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header nav ul &gt; </w:t>
      </w:r>
      <w:proofErr w:type="gramStart"/>
      <w:r w:rsidRPr="00FF7999">
        <w:rPr>
          <w:rFonts w:ascii="Courier New" w:hAnsi="Courier New" w:cs="Courier New"/>
          <w:i/>
          <w:iCs/>
          <w:sz w:val="20"/>
          <w:lang w:val="en-US"/>
        </w:rPr>
        <w:t>li{</w:t>
      </w:r>
      <w:proofErr w:type="gramEnd"/>
    </w:p>
    <w:p w14:paraId="191AE0E2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    text-align: center;</w:t>
      </w:r>
    </w:p>
    <w:p w14:paraId="37320CA1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    display: block;</w:t>
      </w:r>
    </w:p>
    <w:p w14:paraId="161B3DC1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    margin: 0;</w:t>
      </w:r>
    </w:p>
    <w:p w14:paraId="227BACB1" w14:textId="7BE27BD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}</w:t>
      </w:r>
    </w:p>
    <w:p w14:paraId="7D9CC8BB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</w:t>
      </w:r>
      <w:proofErr w:type="gramStart"/>
      <w:r w:rsidRPr="00FF7999">
        <w:rPr>
          <w:rFonts w:ascii="Courier New" w:hAnsi="Courier New" w:cs="Courier New"/>
          <w:i/>
          <w:iCs/>
          <w:sz w:val="20"/>
          <w:lang w:val="en-US"/>
        </w:rPr>
        <w:t>.social</w:t>
      </w:r>
      <w:proofErr w:type="gramEnd"/>
      <w:r w:rsidRPr="00FF7999">
        <w:rPr>
          <w:rFonts w:ascii="Courier New" w:hAnsi="Courier New" w:cs="Courier New"/>
          <w:i/>
          <w:iCs/>
          <w:sz w:val="20"/>
          <w:lang w:val="en-US"/>
        </w:rPr>
        <w:t>-links {</w:t>
      </w:r>
    </w:p>
    <w:p w14:paraId="02CDA440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    padding: 1px;</w:t>
      </w:r>
    </w:p>
    <w:p w14:paraId="2622D789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    text-align: center;</w:t>
      </w:r>
    </w:p>
    <w:p w14:paraId="7A032069" w14:textId="3AB5D806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}</w:t>
      </w:r>
    </w:p>
    <w:p w14:paraId="64FF4A10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</w:t>
      </w:r>
      <w:proofErr w:type="gramStart"/>
      <w:r w:rsidRPr="00FF7999">
        <w:rPr>
          <w:rFonts w:ascii="Courier New" w:hAnsi="Courier New" w:cs="Courier New"/>
          <w:i/>
          <w:iCs/>
          <w:sz w:val="20"/>
          <w:lang w:val="en-US"/>
        </w:rPr>
        <w:t>.footer</w:t>
      </w:r>
      <w:proofErr w:type="gramEnd"/>
      <w:r w:rsidRPr="00FF7999">
        <w:rPr>
          <w:rFonts w:ascii="Courier New" w:hAnsi="Courier New" w:cs="Courier New"/>
          <w:i/>
          <w:iCs/>
          <w:sz w:val="20"/>
          <w:lang w:val="en-US"/>
        </w:rPr>
        <w:t>-content, .footer-copyright {</w:t>
      </w:r>
    </w:p>
    <w:p w14:paraId="30C933A3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    display: block;</w:t>
      </w:r>
    </w:p>
    <w:p w14:paraId="31CEB64E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    text-align: center;</w:t>
      </w:r>
    </w:p>
    <w:p w14:paraId="14958C87" w14:textId="6D2D2DD3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}</w:t>
      </w:r>
    </w:p>
    <w:p w14:paraId="483CE199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</w:t>
      </w:r>
      <w:proofErr w:type="gramStart"/>
      <w:r w:rsidRPr="00FF7999">
        <w:rPr>
          <w:rFonts w:ascii="Courier New" w:hAnsi="Courier New" w:cs="Courier New"/>
          <w:i/>
          <w:iCs/>
          <w:sz w:val="20"/>
          <w:lang w:val="en-US"/>
        </w:rPr>
        <w:t>.footer</w:t>
      </w:r>
      <w:proofErr w:type="gramEnd"/>
      <w:r w:rsidRPr="00FF7999">
        <w:rPr>
          <w:rFonts w:ascii="Courier New" w:hAnsi="Courier New" w:cs="Courier New"/>
          <w:i/>
          <w:iCs/>
          <w:sz w:val="20"/>
          <w:lang w:val="en-US"/>
        </w:rPr>
        <w:t>-content &gt; div {</w:t>
      </w:r>
    </w:p>
    <w:p w14:paraId="62A77A27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    margin: 10px auto 0 auto;</w:t>
      </w:r>
    </w:p>
    <w:p w14:paraId="4E0626A0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    width: 100%;</w:t>
      </w:r>
    </w:p>
    <w:p w14:paraId="5D0496A6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    max-width: 350px;</w:t>
      </w:r>
    </w:p>
    <w:p w14:paraId="68CB9D51" w14:textId="7943FB13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}</w:t>
      </w:r>
    </w:p>
    <w:p w14:paraId="665F0ECE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header </w:t>
      </w:r>
      <w:proofErr w:type="gramStart"/>
      <w:r w:rsidRPr="00FF7999">
        <w:rPr>
          <w:rFonts w:ascii="Courier New" w:hAnsi="Courier New" w:cs="Courier New"/>
          <w:i/>
          <w:iCs/>
          <w:sz w:val="20"/>
          <w:lang w:val="en-US"/>
        </w:rPr>
        <w:t>&gt; .title</w:t>
      </w:r>
      <w:proofErr w:type="gramEnd"/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&gt; </w:t>
      </w:r>
      <w:proofErr w:type="spellStart"/>
      <w:r w:rsidRPr="00FF7999">
        <w:rPr>
          <w:rFonts w:ascii="Courier New" w:hAnsi="Courier New" w:cs="Courier New"/>
          <w:i/>
          <w:iCs/>
          <w:sz w:val="20"/>
          <w:lang w:val="en-US"/>
        </w:rPr>
        <w:t>img</w:t>
      </w:r>
      <w:proofErr w:type="spellEnd"/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{</w:t>
      </w:r>
    </w:p>
    <w:p w14:paraId="67C7E1A1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    float: none;</w:t>
      </w:r>
    </w:p>
    <w:p w14:paraId="7A27D3CC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    margin: 5px auto;</w:t>
      </w:r>
    </w:p>
    <w:p w14:paraId="2D8DB06E" w14:textId="4003F8D2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}</w:t>
      </w:r>
    </w:p>
    <w:p w14:paraId="2FB63D09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#intro {</w:t>
      </w:r>
    </w:p>
    <w:p w14:paraId="7D504A46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    display: block;</w:t>
      </w:r>
    </w:p>
    <w:p w14:paraId="4D5B18E1" w14:textId="736D5FEF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}</w:t>
      </w:r>
    </w:p>
    <w:p w14:paraId="3AD657E4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#intro &gt; div {</w:t>
      </w:r>
    </w:p>
    <w:p w14:paraId="4BF68BBC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    margin-bottom: 30px;</w:t>
      </w:r>
    </w:p>
    <w:p w14:paraId="70C42237" w14:textId="46065740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}</w:t>
      </w:r>
    </w:p>
    <w:p w14:paraId="2F619C01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#description {</w:t>
      </w:r>
    </w:p>
    <w:p w14:paraId="4EAAAE4D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    margin: 50px;</w:t>
      </w:r>
    </w:p>
    <w:p w14:paraId="2977BAA4" w14:textId="7C4DFCCD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}</w:t>
      </w:r>
    </w:p>
    <w:p w14:paraId="713FFE4A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#feedback {</w:t>
      </w:r>
    </w:p>
    <w:p w14:paraId="3F0B5F7C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    padding: 30px;</w:t>
      </w:r>
    </w:p>
    <w:p w14:paraId="325AE29A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}</w:t>
      </w:r>
    </w:p>
    <w:p w14:paraId="0B11AD6A" w14:textId="56E83A69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}</w:t>
      </w:r>
    </w:p>
    <w:p w14:paraId="403663AB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>@media screen and (max-width: 1170px) {</w:t>
      </w:r>
    </w:p>
    <w:p w14:paraId="019A7EC0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#intro </w:t>
      </w:r>
      <w:proofErr w:type="spellStart"/>
      <w:proofErr w:type="gramStart"/>
      <w:r w:rsidRPr="00FF7999">
        <w:rPr>
          <w:rFonts w:ascii="Courier New" w:hAnsi="Courier New" w:cs="Courier New"/>
          <w:i/>
          <w:iCs/>
          <w:sz w:val="20"/>
          <w:lang w:val="en-US"/>
        </w:rPr>
        <w:t>div:last</w:t>
      </w:r>
      <w:proofErr w:type="gramEnd"/>
      <w:r w:rsidRPr="00FF7999">
        <w:rPr>
          <w:rFonts w:ascii="Courier New" w:hAnsi="Courier New" w:cs="Courier New"/>
          <w:i/>
          <w:iCs/>
          <w:sz w:val="20"/>
          <w:lang w:val="en-US"/>
        </w:rPr>
        <w:t>-child</w:t>
      </w:r>
      <w:proofErr w:type="spellEnd"/>
      <w:r w:rsidRPr="00FF7999">
        <w:rPr>
          <w:rFonts w:ascii="Courier New" w:hAnsi="Courier New" w:cs="Courier New"/>
          <w:i/>
          <w:iCs/>
          <w:sz w:val="20"/>
          <w:lang w:val="en-US"/>
        </w:rPr>
        <w:t>{</w:t>
      </w:r>
    </w:p>
    <w:p w14:paraId="1EFD473F" w14:textId="77777777" w:rsidR="00FF7999" w:rsidRPr="00FF799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  <w:lang w:val="en-US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    margin-top: 70px;</w:t>
      </w:r>
    </w:p>
    <w:p w14:paraId="75A2F7E7" w14:textId="77777777" w:rsidR="00FF7999" w:rsidRPr="00980B3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</w:rPr>
      </w:pPr>
      <w:r w:rsidRPr="00FF7999">
        <w:rPr>
          <w:rFonts w:ascii="Courier New" w:hAnsi="Courier New" w:cs="Courier New"/>
          <w:i/>
          <w:iCs/>
          <w:sz w:val="20"/>
          <w:lang w:val="en-US"/>
        </w:rPr>
        <w:t xml:space="preserve">    </w:t>
      </w:r>
      <w:r w:rsidRPr="00980B39">
        <w:rPr>
          <w:rFonts w:ascii="Courier New" w:hAnsi="Courier New" w:cs="Courier New"/>
          <w:i/>
          <w:iCs/>
          <w:sz w:val="20"/>
        </w:rPr>
        <w:t>}</w:t>
      </w:r>
    </w:p>
    <w:p w14:paraId="06B22A3C" w14:textId="080D5138" w:rsidR="00D02897" w:rsidRPr="00980B39" w:rsidRDefault="00FF7999" w:rsidP="00FF7999">
      <w:pPr>
        <w:ind w:firstLine="709"/>
        <w:jc w:val="both"/>
        <w:rPr>
          <w:rFonts w:ascii="Courier New" w:hAnsi="Courier New" w:cs="Courier New"/>
          <w:i/>
          <w:iCs/>
          <w:sz w:val="20"/>
        </w:rPr>
      </w:pPr>
      <w:r w:rsidRPr="00980B39">
        <w:rPr>
          <w:rFonts w:ascii="Courier New" w:hAnsi="Courier New" w:cs="Courier New"/>
          <w:i/>
          <w:iCs/>
          <w:sz w:val="20"/>
        </w:rPr>
        <w:t>}</w:t>
      </w:r>
    </w:p>
    <w:p w14:paraId="7C0AF105" w14:textId="77777777" w:rsidR="008F3695" w:rsidRPr="00980B39" w:rsidRDefault="008F3695" w:rsidP="008F3695">
      <w:pPr>
        <w:ind w:firstLine="709"/>
        <w:jc w:val="both"/>
        <w:rPr>
          <w:rFonts w:ascii="Courier New" w:hAnsi="Courier New" w:cs="Courier New"/>
          <w:i/>
          <w:iCs/>
          <w:sz w:val="20"/>
        </w:rPr>
      </w:pPr>
    </w:p>
    <w:p w14:paraId="4ACD59FB" w14:textId="77777777" w:rsidR="00D02897" w:rsidRPr="00980B39" w:rsidRDefault="00D02897" w:rsidP="008F3695">
      <w:pPr>
        <w:ind w:firstLine="709"/>
        <w:jc w:val="both"/>
        <w:rPr>
          <w:rFonts w:ascii="Courier New" w:hAnsi="Courier New" w:cs="Courier New"/>
          <w:i/>
          <w:iCs/>
          <w:sz w:val="20"/>
        </w:rPr>
      </w:pPr>
    </w:p>
    <w:p w14:paraId="4301D41D" w14:textId="77777777" w:rsidR="00D02897" w:rsidRPr="00980B39" w:rsidRDefault="00D02897" w:rsidP="008F3695">
      <w:pPr>
        <w:ind w:firstLine="709"/>
        <w:jc w:val="both"/>
        <w:rPr>
          <w:rFonts w:ascii="Courier New" w:hAnsi="Courier New" w:cs="Courier New"/>
          <w:i/>
          <w:iCs/>
          <w:sz w:val="20"/>
        </w:rPr>
      </w:pPr>
    </w:p>
    <w:p w14:paraId="383345E3" w14:textId="77777777" w:rsidR="00D02897" w:rsidRPr="00980B39" w:rsidRDefault="00D02897" w:rsidP="008F3695">
      <w:pPr>
        <w:ind w:firstLine="709"/>
        <w:jc w:val="both"/>
        <w:rPr>
          <w:rFonts w:ascii="Courier New" w:hAnsi="Courier New" w:cs="Courier New"/>
          <w:i/>
          <w:iCs/>
          <w:sz w:val="20"/>
        </w:rPr>
      </w:pPr>
    </w:p>
    <w:p w14:paraId="220CD7C7" w14:textId="77777777" w:rsidR="00D02897" w:rsidRPr="00980B39" w:rsidRDefault="00D02897" w:rsidP="008F3695">
      <w:pPr>
        <w:ind w:firstLine="709"/>
        <w:jc w:val="both"/>
        <w:rPr>
          <w:rFonts w:ascii="Courier New" w:hAnsi="Courier New" w:cs="Courier New"/>
          <w:i/>
          <w:iCs/>
          <w:sz w:val="20"/>
        </w:rPr>
      </w:pPr>
    </w:p>
    <w:p w14:paraId="61BEBD9D" w14:textId="77777777" w:rsidR="00D02897" w:rsidRPr="00980B39" w:rsidRDefault="00D02897" w:rsidP="008F3695">
      <w:pPr>
        <w:ind w:firstLine="709"/>
        <w:jc w:val="both"/>
        <w:rPr>
          <w:rFonts w:ascii="Courier New" w:hAnsi="Courier New" w:cs="Courier New"/>
          <w:i/>
          <w:iCs/>
          <w:sz w:val="20"/>
        </w:rPr>
      </w:pPr>
    </w:p>
    <w:p w14:paraId="6D7D2572" w14:textId="77777777" w:rsidR="00D02897" w:rsidRPr="00980B39" w:rsidRDefault="00D02897" w:rsidP="008F3695">
      <w:pPr>
        <w:ind w:firstLine="709"/>
        <w:jc w:val="both"/>
        <w:rPr>
          <w:rFonts w:ascii="Courier New" w:hAnsi="Courier New" w:cs="Courier New"/>
          <w:i/>
          <w:iCs/>
          <w:sz w:val="20"/>
        </w:rPr>
      </w:pPr>
    </w:p>
    <w:p w14:paraId="75127874" w14:textId="77777777" w:rsidR="00D02897" w:rsidRPr="00980B39" w:rsidRDefault="00D02897" w:rsidP="008F3695">
      <w:pPr>
        <w:ind w:firstLine="709"/>
        <w:jc w:val="both"/>
        <w:rPr>
          <w:rFonts w:ascii="Courier New" w:hAnsi="Courier New" w:cs="Courier New"/>
          <w:i/>
          <w:iCs/>
          <w:sz w:val="20"/>
        </w:rPr>
      </w:pPr>
    </w:p>
    <w:p w14:paraId="60A3E5A9" w14:textId="77777777" w:rsidR="00D02897" w:rsidRPr="00980B39" w:rsidRDefault="00D02897" w:rsidP="008F3695">
      <w:pPr>
        <w:ind w:firstLine="709"/>
        <w:jc w:val="both"/>
        <w:rPr>
          <w:rFonts w:ascii="Courier New" w:hAnsi="Courier New" w:cs="Courier New"/>
          <w:i/>
          <w:iCs/>
          <w:sz w:val="20"/>
        </w:rPr>
      </w:pPr>
    </w:p>
    <w:p w14:paraId="0AAE776A" w14:textId="669414A9" w:rsidR="00D02897" w:rsidRDefault="00D02897" w:rsidP="00FF7999">
      <w:pPr>
        <w:jc w:val="both"/>
        <w:rPr>
          <w:rFonts w:ascii="Courier New" w:hAnsi="Courier New" w:cs="Courier New"/>
          <w:i/>
          <w:iCs/>
          <w:sz w:val="20"/>
        </w:rPr>
      </w:pPr>
    </w:p>
    <w:p w14:paraId="59E98EC1" w14:textId="70166983" w:rsidR="009C662C" w:rsidRDefault="009C662C" w:rsidP="00FF7999">
      <w:pPr>
        <w:jc w:val="both"/>
        <w:rPr>
          <w:rFonts w:ascii="Courier New" w:hAnsi="Courier New" w:cs="Courier New"/>
          <w:i/>
          <w:iCs/>
          <w:sz w:val="20"/>
        </w:rPr>
      </w:pPr>
    </w:p>
    <w:p w14:paraId="0D873BF1" w14:textId="77777777" w:rsidR="009C662C" w:rsidRPr="00980B39" w:rsidRDefault="009C662C" w:rsidP="00FF7999">
      <w:pPr>
        <w:jc w:val="both"/>
        <w:rPr>
          <w:rFonts w:ascii="Courier New" w:hAnsi="Courier New" w:cs="Courier New"/>
          <w:i/>
          <w:iCs/>
          <w:sz w:val="20"/>
        </w:rPr>
      </w:pPr>
    </w:p>
    <w:p w14:paraId="4481DB32" w14:textId="77777777" w:rsidR="008F3695" w:rsidRPr="00980B39" w:rsidRDefault="008F3695" w:rsidP="00FF7999">
      <w:pPr>
        <w:jc w:val="both"/>
        <w:rPr>
          <w:rFonts w:ascii="Times New Roman" w:hAnsi="Times New Roman"/>
          <w:sz w:val="28"/>
          <w:szCs w:val="28"/>
        </w:rPr>
      </w:pPr>
    </w:p>
    <w:p w14:paraId="44C2DD6A" w14:textId="77777777" w:rsidR="00F12857" w:rsidRPr="00980B39" w:rsidRDefault="00F12857" w:rsidP="008F3695">
      <w:pPr>
        <w:rPr>
          <w:rFonts w:ascii="Times New Roman" w:hAnsi="Times New Roman"/>
          <w:sz w:val="28"/>
          <w:szCs w:val="28"/>
        </w:rPr>
      </w:pPr>
    </w:p>
    <w:p w14:paraId="02B4F398" w14:textId="77777777" w:rsidR="0063372D" w:rsidRPr="00682E38" w:rsidRDefault="00682E38" w:rsidP="0063372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ЗАКЛЮЧ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ЕНИЕ</w:t>
      </w:r>
    </w:p>
    <w:p w14:paraId="72F1B7A7" w14:textId="77777777" w:rsidR="0063372D" w:rsidRPr="00DC0975" w:rsidRDefault="0063372D" w:rsidP="0063372D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E1F6CAB" w14:textId="0442813A" w:rsidR="00682E38" w:rsidRPr="00101847" w:rsidRDefault="00F03ABC" w:rsidP="008F3695">
      <w:pPr>
        <w:spacing w:line="360" w:lineRule="auto"/>
        <w:ind w:firstLine="709"/>
        <w:jc w:val="both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цель данной работы. Ознакомился</w:t>
      </w:r>
      <w:r w:rsidRPr="00101847">
        <w:rPr>
          <w:rFonts w:ascii="Times New Roman" w:hAnsi="Times New Roman"/>
          <w:sz w:val="28"/>
          <w:szCs w:val="28"/>
        </w:rPr>
        <w:t xml:space="preserve"> с поняти</w:t>
      </w:r>
      <w:r>
        <w:rPr>
          <w:rFonts w:ascii="Times New Roman" w:hAnsi="Times New Roman"/>
          <w:sz w:val="28"/>
          <w:szCs w:val="28"/>
        </w:rPr>
        <w:t xml:space="preserve">ями </w:t>
      </w:r>
      <w:r w:rsidRPr="00902E60">
        <w:rPr>
          <w:i/>
          <w:iCs/>
          <w:sz w:val="28"/>
          <w:szCs w:val="28"/>
        </w:rPr>
        <w:t>HTML</w:t>
      </w:r>
      <w:r w:rsidRPr="00902E60">
        <w:rPr>
          <w:sz w:val="28"/>
          <w:szCs w:val="28"/>
        </w:rPr>
        <w:t xml:space="preserve"> и </w:t>
      </w:r>
      <w:r w:rsidRPr="00902E60">
        <w:rPr>
          <w:i/>
          <w:iCs/>
          <w:sz w:val="28"/>
          <w:szCs w:val="28"/>
        </w:rPr>
        <w:t>CSS</w:t>
      </w:r>
      <w:r w:rsidRPr="001018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файлов </w:t>
      </w:r>
      <w:r w:rsidRPr="00101847">
        <w:rPr>
          <w:rFonts w:ascii="Times New Roman" w:hAnsi="Times New Roman"/>
          <w:sz w:val="28"/>
          <w:szCs w:val="28"/>
        </w:rPr>
        <w:t>и приобре</w:t>
      </w:r>
      <w:r>
        <w:rPr>
          <w:rFonts w:ascii="Times New Roman" w:hAnsi="Times New Roman"/>
          <w:sz w:val="28"/>
          <w:szCs w:val="28"/>
        </w:rPr>
        <w:t>л</w:t>
      </w:r>
      <w:r w:rsidRPr="00101847">
        <w:rPr>
          <w:rFonts w:ascii="Times New Roman" w:hAnsi="Times New Roman"/>
          <w:sz w:val="28"/>
          <w:szCs w:val="28"/>
        </w:rPr>
        <w:t xml:space="preserve"> навык</w:t>
      </w:r>
      <w:r>
        <w:rPr>
          <w:rFonts w:ascii="Times New Roman" w:hAnsi="Times New Roman"/>
          <w:sz w:val="28"/>
          <w:szCs w:val="28"/>
        </w:rPr>
        <w:t>и</w:t>
      </w:r>
      <w:r w:rsidRPr="001018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реализации, посредством кода программы.</w:t>
      </w:r>
    </w:p>
    <w:sectPr w:rsidR="00682E38" w:rsidRPr="00101847" w:rsidSect="004637B1">
      <w:footerReference w:type="even" r:id="rId15"/>
      <w:footerReference w:type="default" r:id="rId16"/>
      <w:pgSz w:w="11907" w:h="16840" w:code="9"/>
      <w:pgMar w:top="1134" w:right="851" w:bottom="1418" w:left="1701" w:header="720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162AC" w14:textId="77777777" w:rsidR="00471395" w:rsidRDefault="00471395">
      <w:r>
        <w:separator/>
      </w:r>
    </w:p>
  </w:endnote>
  <w:endnote w:type="continuationSeparator" w:id="0">
    <w:p w14:paraId="22CBA8F7" w14:textId="77777777" w:rsidR="00471395" w:rsidRDefault="00471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3A6B1" w14:textId="77777777" w:rsidR="00BD776A" w:rsidRDefault="00BD776A" w:rsidP="004637B1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14:paraId="6FCE775D" w14:textId="77777777" w:rsidR="00BD776A" w:rsidRDefault="00BD776A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788AD" w14:textId="77777777" w:rsidR="00BD776A" w:rsidRDefault="00BD776A" w:rsidP="004637B1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3909C5">
      <w:rPr>
        <w:rStyle w:val="a3"/>
        <w:noProof/>
      </w:rPr>
      <w:t>13</w:t>
    </w:r>
    <w:r>
      <w:rPr>
        <w:rStyle w:val="a3"/>
      </w:rPr>
      <w:fldChar w:fldCharType="end"/>
    </w:r>
  </w:p>
  <w:p w14:paraId="4BC34A09" w14:textId="77777777" w:rsidR="00BD776A" w:rsidRDefault="00BD776A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271D3" w14:textId="77777777" w:rsidR="00471395" w:rsidRDefault="00471395">
      <w:r>
        <w:separator/>
      </w:r>
    </w:p>
  </w:footnote>
  <w:footnote w:type="continuationSeparator" w:id="0">
    <w:p w14:paraId="0E5C1E6D" w14:textId="77777777" w:rsidR="00471395" w:rsidRDefault="00471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C7C56"/>
    <w:multiLevelType w:val="singleLevel"/>
    <w:tmpl w:val="9954A45A"/>
    <w:lvl w:ilvl="0">
      <w:start w:val="1"/>
      <w:numFmt w:val="decimal"/>
      <w:pStyle w:val="3"/>
      <w:lvlText w:val="%1"/>
      <w:lvlJc w:val="center"/>
      <w:pPr>
        <w:tabs>
          <w:tab w:val="num" w:pos="530"/>
        </w:tabs>
        <w:ind w:left="0" w:firstLine="17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D2"/>
    <w:rsid w:val="00001515"/>
    <w:rsid w:val="00005691"/>
    <w:rsid w:val="00014DEB"/>
    <w:rsid w:val="00025740"/>
    <w:rsid w:val="00032333"/>
    <w:rsid w:val="000328A2"/>
    <w:rsid w:val="0004071B"/>
    <w:rsid w:val="00053667"/>
    <w:rsid w:val="00062C1B"/>
    <w:rsid w:val="00066C50"/>
    <w:rsid w:val="00074F93"/>
    <w:rsid w:val="00086C81"/>
    <w:rsid w:val="00093C45"/>
    <w:rsid w:val="000A3E8C"/>
    <w:rsid w:val="000B30AD"/>
    <w:rsid w:val="000C5B97"/>
    <w:rsid w:val="000E1677"/>
    <w:rsid w:val="00101847"/>
    <w:rsid w:val="00105BFE"/>
    <w:rsid w:val="001074A1"/>
    <w:rsid w:val="00110694"/>
    <w:rsid w:val="00117643"/>
    <w:rsid w:val="0013425F"/>
    <w:rsid w:val="001404F6"/>
    <w:rsid w:val="00164A2D"/>
    <w:rsid w:val="00190F6C"/>
    <w:rsid w:val="001A5BC4"/>
    <w:rsid w:val="001A72E8"/>
    <w:rsid w:val="001B1388"/>
    <w:rsid w:val="001D0DBB"/>
    <w:rsid w:val="001D56D8"/>
    <w:rsid w:val="001E2797"/>
    <w:rsid w:val="001E70FA"/>
    <w:rsid w:val="001F1DB9"/>
    <w:rsid w:val="00207899"/>
    <w:rsid w:val="00207E75"/>
    <w:rsid w:val="00212B5C"/>
    <w:rsid w:val="0021348F"/>
    <w:rsid w:val="00217367"/>
    <w:rsid w:val="002211A7"/>
    <w:rsid w:val="00252100"/>
    <w:rsid w:val="00264128"/>
    <w:rsid w:val="00284DCE"/>
    <w:rsid w:val="00285A3B"/>
    <w:rsid w:val="00285F74"/>
    <w:rsid w:val="0028673B"/>
    <w:rsid w:val="002936A3"/>
    <w:rsid w:val="002967E7"/>
    <w:rsid w:val="002A6762"/>
    <w:rsid w:val="002B30F8"/>
    <w:rsid w:val="002D32A6"/>
    <w:rsid w:val="002D4977"/>
    <w:rsid w:val="002E302C"/>
    <w:rsid w:val="00303344"/>
    <w:rsid w:val="003060B1"/>
    <w:rsid w:val="00324BDB"/>
    <w:rsid w:val="00324FA7"/>
    <w:rsid w:val="00326FB1"/>
    <w:rsid w:val="00330B62"/>
    <w:rsid w:val="003314AA"/>
    <w:rsid w:val="003373F8"/>
    <w:rsid w:val="00345875"/>
    <w:rsid w:val="00351C4A"/>
    <w:rsid w:val="00362065"/>
    <w:rsid w:val="003723E5"/>
    <w:rsid w:val="00382346"/>
    <w:rsid w:val="0038276A"/>
    <w:rsid w:val="003909C5"/>
    <w:rsid w:val="00393FED"/>
    <w:rsid w:val="003B67F1"/>
    <w:rsid w:val="003C1F26"/>
    <w:rsid w:val="003C3CAB"/>
    <w:rsid w:val="003C492F"/>
    <w:rsid w:val="003C7246"/>
    <w:rsid w:val="003C7441"/>
    <w:rsid w:val="003D0B65"/>
    <w:rsid w:val="003E0744"/>
    <w:rsid w:val="003F2071"/>
    <w:rsid w:val="0040614F"/>
    <w:rsid w:val="00407A29"/>
    <w:rsid w:val="00412EAA"/>
    <w:rsid w:val="00414C47"/>
    <w:rsid w:val="00440764"/>
    <w:rsid w:val="00456F45"/>
    <w:rsid w:val="0046219E"/>
    <w:rsid w:val="00463198"/>
    <w:rsid w:val="0046377C"/>
    <w:rsid w:val="004637B1"/>
    <w:rsid w:val="00471395"/>
    <w:rsid w:val="004726EC"/>
    <w:rsid w:val="004760E4"/>
    <w:rsid w:val="004804AC"/>
    <w:rsid w:val="004956E7"/>
    <w:rsid w:val="00496BB8"/>
    <w:rsid w:val="004A72E3"/>
    <w:rsid w:val="004A72FA"/>
    <w:rsid w:val="004C2ADA"/>
    <w:rsid w:val="004D63A0"/>
    <w:rsid w:val="004D7637"/>
    <w:rsid w:val="004E76BC"/>
    <w:rsid w:val="004F1290"/>
    <w:rsid w:val="00500174"/>
    <w:rsid w:val="00501710"/>
    <w:rsid w:val="00502FEC"/>
    <w:rsid w:val="005050D9"/>
    <w:rsid w:val="00511B04"/>
    <w:rsid w:val="005133F6"/>
    <w:rsid w:val="00522939"/>
    <w:rsid w:val="0052308C"/>
    <w:rsid w:val="005263DE"/>
    <w:rsid w:val="005264F5"/>
    <w:rsid w:val="00527C16"/>
    <w:rsid w:val="005359A6"/>
    <w:rsid w:val="0054102E"/>
    <w:rsid w:val="005440B6"/>
    <w:rsid w:val="00545A60"/>
    <w:rsid w:val="005513CB"/>
    <w:rsid w:val="005569D6"/>
    <w:rsid w:val="00574D9F"/>
    <w:rsid w:val="00581EE6"/>
    <w:rsid w:val="00586552"/>
    <w:rsid w:val="00591A3F"/>
    <w:rsid w:val="005B5338"/>
    <w:rsid w:val="005C2667"/>
    <w:rsid w:val="005C6006"/>
    <w:rsid w:val="005C770F"/>
    <w:rsid w:val="005C7A12"/>
    <w:rsid w:val="005D2036"/>
    <w:rsid w:val="005F1085"/>
    <w:rsid w:val="00612D5A"/>
    <w:rsid w:val="006213A1"/>
    <w:rsid w:val="0063372D"/>
    <w:rsid w:val="006351E4"/>
    <w:rsid w:val="00641022"/>
    <w:rsid w:val="00641123"/>
    <w:rsid w:val="006547C9"/>
    <w:rsid w:val="00672080"/>
    <w:rsid w:val="006724DD"/>
    <w:rsid w:val="006752E4"/>
    <w:rsid w:val="00675FFF"/>
    <w:rsid w:val="00682E38"/>
    <w:rsid w:val="006835C4"/>
    <w:rsid w:val="0068522C"/>
    <w:rsid w:val="006979DD"/>
    <w:rsid w:val="006A0D3B"/>
    <w:rsid w:val="006A286A"/>
    <w:rsid w:val="006A4FA0"/>
    <w:rsid w:val="006A53AF"/>
    <w:rsid w:val="006A5544"/>
    <w:rsid w:val="006B0263"/>
    <w:rsid w:val="006B27FC"/>
    <w:rsid w:val="006B7A32"/>
    <w:rsid w:val="006C281C"/>
    <w:rsid w:val="006C5D7F"/>
    <w:rsid w:val="006D05B0"/>
    <w:rsid w:val="006D091E"/>
    <w:rsid w:val="006D159A"/>
    <w:rsid w:val="006E0C5A"/>
    <w:rsid w:val="006E30F5"/>
    <w:rsid w:val="006F209C"/>
    <w:rsid w:val="0070698A"/>
    <w:rsid w:val="00712CBF"/>
    <w:rsid w:val="00720FF6"/>
    <w:rsid w:val="00723683"/>
    <w:rsid w:val="00724BA7"/>
    <w:rsid w:val="007268FB"/>
    <w:rsid w:val="00735D4D"/>
    <w:rsid w:val="0074227A"/>
    <w:rsid w:val="00742A2B"/>
    <w:rsid w:val="0074505F"/>
    <w:rsid w:val="0074648D"/>
    <w:rsid w:val="00757FC0"/>
    <w:rsid w:val="00761742"/>
    <w:rsid w:val="0076643F"/>
    <w:rsid w:val="00767F03"/>
    <w:rsid w:val="00775342"/>
    <w:rsid w:val="00776856"/>
    <w:rsid w:val="00793961"/>
    <w:rsid w:val="007944EE"/>
    <w:rsid w:val="007A1750"/>
    <w:rsid w:val="007A4D59"/>
    <w:rsid w:val="007A6887"/>
    <w:rsid w:val="007A7ACC"/>
    <w:rsid w:val="007B10F3"/>
    <w:rsid w:val="007B1D54"/>
    <w:rsid w:val="007B3894"/>
    <w:rsid w:val="007D0321"/>
    <w:rsid w:val="007E23CA"/>
    <w:rsid w:val="007F0163"/>
    <w:rsid w:val="007F1C67"/>
    <w:rsid w:val="00807448"/>
    <w:rsid w:val="008157B0"/>
    <w:rsid w:val="008157E9"/>
    <w:rsid w:val="00817187"/>
    <w:rsid w:val="00821A37"/>
    <w:rsid w:val="008227F4"/>
    <w:rsid w:val="0083194B"/>
    <w:rsid w:val="0083301D"/>
    <w:rsid w:val="00840EEB"/>
    <w:rsid w:val="00844025"/>
    <w:rsid w:val="008468A1"/>
    <w:rsid w:val="00846FC2"/>
    <w:rsid w:val="00850E44"/>
    <w:rsid w:val="008557B7"/>
    <w:rsid w:val="008561AA"/>
    <w:rsid w:val="00856D0C"/>
    <w:rsid w:val="00860E20"/>
    <w:rsid w:val="008835B6"/>
    <w:rsid w:val="008A5528"/>
    <w:rsid w:val="008A6919"/>
    <w:rsid w:val="008B240E"/>
    <w:rsid w:val="008B40D3"/>
    <w:rsid w:val="008B7566"/>
    <w:rsid w:val="008C46E3"/>
    <w:rsid w:val="008C4EB5"/>
    <w:rsid w:val="008D6E73"/>
    <w:rsid w:val="008E206B"/>
    <w:rsid w:val="008F1524"/>
    <w:rsid w:val="008F3695"/>
    <w:rsid w:val="0090599E"/>
    <w:rsid w:val="009135FE"/>
    <w:rsid w:val="0091416A"/>
    <w:rsid w:val="00927CB6"/>
    <w:rsid w:val="009318B0"/>
    <w:rsid w:val="0093331C"/>
    <w:rsid w:val="00935937"/>
    <w:rsid w:val="00941148"/>
    <w:rsid w:val="00950C4B"/>
    <w:rsid w:val="009566E1"/>
    <w:rsid w:val="009624E4"/>
    <w:rsid w:val="00963A0C"/>
    <w:rsid w:val="009704A1"/>
    <w:rsid w:val="00976683"/>
    <w:rsid w:val="00980B39"/>
    <w:rsid w:val="00984029"/>
    <w:rsid w:val="00996318"/>
    <w:rsid w:val="0099702B"/>
    <w:rsid w:val="009A7D70"/>
    <w:rsid w:val="009B2637"/>
    <w:rsid w:val="009C496E"/>
    <w:rsid w:val="009C662C"/>
    <w:rsid w:val="009D7CC6"/>
    <w:rsid w:val="009F3772"/>
    <w:rsid w:val="00A03B94"/>
    <w:rsid w:val="00A15DAA"/>
    <w:rsid w:val="00A321C6"/>
    <w:rsid w:val="00A47C8D"/>
    <w:rsid w:val="00A60502"/>
    <w:rsid w:val="00A736B4"/>
    <w:rsid w:val="00A74E88"/>
    <w:rsid w:val="00A77DAC"/>
    <w:rsid w:val="00A824A1"/>
    <w:rsid w:val="00A866D2"/>
    <w:rsid w:val="00A92F05"/>
    <w:rsid w:val="00A95BFE"/>
    <w:rsid w:val="00AC2DEB"/>
    <w:rsid w:val="00AD6309"/>
    <w:rsid w:val="00AD7DBA"/>
    <w:rsid w:val="00AF0337"/>
    <w:rsid w:val="00AF3584"/>
    <w:rsid w:val="00B041D0"/>
    <w:rsid w:val="00B30832"/>
    <w:rsid w:val="00B33E8A"/>
    <w:rsid w:val="00B54236"/>
    <w:rsid w:val="00B665AA"/>
    <w:rsid w:val="00B7105C"/>
    <w:rsid w:val="00B71C31"/>
    <w:rsid w:val="00B77041"/>
    <w:rsid w:val="00B77867"/>
    <w:rsid w:val="00B833C2"/>
    <w:rsid w:val="00B946CE"/>
    <w:rsid w:val="00B96408"/>
    <w:rsid w:val="00BA0D5A"/>
    <w:rsid w:val="00BA2F72"/>
    <w:rsid w:val="00BA566A"/>
    <w:rsid w:val="00BA7981"/>
    <w:rsid w:val="00BB1D60"/>
    <w:rsid w:val="00BB6436"/>
    <w:rsid w:val="00BD23CF"/>
    <w:rsid w:val="00BD776A"/>
    <w:rsid w:val="00BE6666"/>
    <w:rsid w:val="00BF135D"/>
    <w:rsid w:val="00C0220B"/>
    <w:rsid w:val="00C026D2"/>
    <w:rsid w:val="00C04B7A"/>
    <w:rsid w:val="00C07511"/>
    <w:rsid w:val="00C14756"/>
    <w:rsid w:val="00C1732B"/>
    <w:rsid w:val="00C37F12"/>
    <w:rsid w:val="00C43A2C"/>
    <w:rsid w:val="00C46B77"/>
    <w:rsid w:val="00C47F80"/>
    <w:rsid w:val="00C57477"/>
    <w:rsid w:val="00C706DF"/>
    <w:rsid w:val="00C805B5"/>
    <w:rsid w:val="00C86708"/>
    <w:rsid w:val="00C92A81"/>
    <w:rsid w:val="00CA4631"/>
    <w:rsid w:val="00CC4056"/>
    <w:rsid w:val="00CD4E47"/>
    <w:rsid w:val="00CE0310"/>
    <w:rsid w:val="00CE088E"/>
    <w:rsid w:val="00CE673A"/>
    <w:rsid w:val="00CF1634"/>
    <w:rsid w:val="00CF4572"/>
    <w:rsid w:val="00D02897"/>
    <w:rsid w:val="00D06C07"/>
    <w:rsid w:val="00D1357A"/>
    <w:rsid w:val="00D13B1C"/>
    <w:rsid w:val="00D1509F"/>
    <w:rsid w:val="00D443B7"/>
    <w:rsid w:val="00D512E7"/>
    <w:rsid w:val="00D5515D"/>
    <w:rsid w:val="00D57DE8"/>
    <w:rsid w:val="00D63013"/>
    <w:rsid w:val="00D82DC0"/>
    <w:rsid w:val="00D86048"/>
    <w:rsid w:val="00DA2766"/>
    <w:rsid w:val="00DA40F5"/>
    <w:rsid w:val="00DB0F20"/>
    <w:rsid w:val="00DC0975"/>
    <w:rsid w:val="00DD409A"/>
    <w:rsid w:val="00DD49FE"/>
    <w:rsid w:val="00E06775"/>
    <w:rsid w:val="00E07E64"/>
    <w:rsid w:val="00E117D1"/>
    <w:rsid w:val="00E24856"/>
    <w:rsid w:val="00E274A2"/>
    <w:rsid w:val="00E3135A"/>
    <w:rsid w:val="00E43313"/>
    <w:rsid w:val="00E60D4B"/>
    <w:rsid w:val="00E67072"/>
    <w:rsid w:val="00E67CD2"/>
    <w:rsid w:val="00E73C4C"/>
    <w:rsid w:val="00E760FF"/>
    <w:rsid w:val="00E91C1D"/>
    <w:rsid w:val="00EA1E72"/>
    <w:rsid w:val="00EA63D0"/>
    <w:rsid w:val="00EC4247"/>
    <w:rsid w:val="00EE4D21"/>
    <w:rsid w:val="00EF1E5E"/>
    <w:rsid w:val="00EF5F8F"/>
    <w:rsid w:val="00F039C2"/>
    <w:rsid w:val="00F03ABC"/>
    <w:rsid w:val="00F05DDE"/>
    <w:rsid w:val="00F0752F"/>
    <w:rsid w:val="00F12857"/>
    <w:rsid w:val="00F232FD"/>
    <w:rsid w:val="00F315EC"/>
    <w:rsid w:val="00F3686A"/>
    <w:rsid w:val="00F4403B"/>
    <w:rsid w:val="00F475F8"/>
    <w:rsid w:val="00F512EE"/>
    <w:rsid w:val="00F60061"/>
    <w:rsid w:val="00F63E64"/>
    <w:rsid w:val="00F658A3"/>
    <w:rsid w:val="00F7126C"/>
    <w:rsid w:val="00F716D5"/>
    <w:rsid w:val="00F97489"/>
    <w:rsid w:val="00F974BF"/>
    <w:rsid w:val="00FA1A49"/>
    <w:rsid w:val="00FB2BCA"/>
    <w:rsid w:val="00FC14F7"/>
    <w:rsid w:val="00FC2091"/>
    <w:rsid w:val="00FC7578"/>
    <w:rsid w:val="00FD3485"/>
    <w:rsid w:val="00FE6D45"/>
    <w:rsid w:val="00FF2024"/>
    <w:rsid w:val="00FF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C94E25"/>
  <w15:chartTrackingRefBased/>
  <w15:docId w15:val="{1535397F-6C81-4DC6-B65C-BC85A0AA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TimesET" w:hAnsi="TimesET"/>
      <w:sz w:val="18"/>
    </w:rPr>
  </w:style>
  <w:style w:type="paragraph" w:styleId="1">
    <w:name w:val="heading 1"/>
    <w:basedOn w:val="a"/>
    <w:next w:val="a"/>
    <w:qFormat/>
    <w:pPr>
      <w:keepNext/>
      <w:ind w:firstLine="425"/>
      <w:jc w:val="right"/>
      <w:outlineLvl w:val="0"/>
    </w:pPr>
    <w:rPr>
      <w:rFonts w:ascii="Times New Roman" w:hAnsi="Times New Roman"/>
      <w:b/>
      <w:i/>
      <w:sz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Times New Roman" w:hAnsi="Times New Roman"/>
      <w:b/>
    </w:rPr>
  </w:style>
  <w:style w:type="paragraph" w:styleId="3">
    <w:name w:val="heading 3"/>
    <w:basedOn w:val="a"/>
    <w:next w:val="a"/>
    <w:qFormat/>
    <w:pPr>
      <w:keepNext/>
      <w:numPr>
        <w:numId w:val="1"/>
      </w:numPr>
      <w:outlineLvl w:val="2"/>
    </w:pPr>
    <w:rPr>
      <w:rFonts w:ascii="Times New Roman" w:hAnsi="Times New Roman"/>
      <w:sz w:val="28"/>
    </w:rPr>
  </w:style>
  <w:style w:type="paragraph" w:styleId="5">
    <w:name w:val="heading 5"/>
    <w:basedOn w:val="a"/>
    <w:next w:val="a"/>
    <w:qFormat/>
    <w:pPr>
      <w:keepNext/>
      <w:ind w:firstLine="425"/>
      <w:jc w:val="right"/>
      <w:outlineLvl w:val="4"/>
    </w:pPr>
    <w:rPr>
      <w:rFonts w:ascii="Times New Roman" w:hAnsi="Times New Roman"/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</w:pPr>
    <w:rPr>
      <w:rFonts w:ascii="Times New Roman" w:hAnsi="Times New Roman"/>
      <w:sz w:val="20"/>
    </w:rPr>
  </w:style>
  <w:style w:type="paragraph" w:styleId="a6">
    <w:name w:val="header"/>
    <w:basedOn w:val="a"/>
    <w:link w:val="a7"/>
    <w:pPr>
      <w:tabs>
        <w:tab w:val="center" w:pos="4153"/>
        <w:tab w:val="right" w:pos="8306"/>
      </w:tabs>
    </w:pPr>
    <w:rPr>
      <w:lang w:val="x-none" w:eastAsia="x-none"/>
    </w:rPr>
  </w:style>
  <w:style w:type="paragraph" w:styleId="a8">
    <w:name w:val="Body Text"/>
    <w:basedOn w:val="a"/>
    <w:pPr>
      <w:jc w:val="center"/>
    </w:pPr>
    <w:rPr>
      <w:rFonts w:ascii="Times New Roman" w:hAnsi="Times New Roman"/>
      <w:caps/>
      <w:sz w:val="20"/>
    </w:rPr>
  </w:style>
  <w:style w:type="paragraph" w:styleId="a9">
    <w:name w:val="Body Text Indent"/>
    <w:basedOn w:val="a"/>
    <w:pPr>
      <w:spacing w:before="120"/>
      <w:ind w:firstLine="425"/>
      <w:jc w:val="both"/>
    </w:pPr>
    <w:rPr>
      <w:rFonts w:ascii="Times New Roman" w:hAnsi="Times New Roman"/>
      <w:sz w:val="20"/>
    </w:rPr>
  </w:style>
  <w:style w:type="paragraph" w:styleId="aa">
    <w:name w:val="Plain Text"/>
    <w:basedOn w:val="a"/>
    <w:link w:val="ab"/>
    <w:uiPriority w:val="99"/>
    <w:rPr>
      <w:rFonts w:ascii="Courier New" w:hAnsi="Courier New"/>
      <w:sz w:val="20"/>
      <w:lang w:val="x-none" w:eastAsia="x-none"/>
    </w:rPr>
  </w:style>
  <w:style w:type="paragraph" w:customStyle="1" w:styleId="ac">
    <w:name w:val="Название"/>
    <w:basedOn w:val="a"/>
    <w:qFormat/>
    <w:rsid w:val="001074A1"/>
    <w:pPr>
      <w:jc w:val="center"/>
    </w:pPr>
    <w:rPr>
      <w:rFonts w:ascii="Times New Roman" w:hAnsi="Times New Roman"/>
      <w:sz w:val="32"/>
      <w:szCs w:val="24"/>
    </w:rPr>
  </w:style>
  <w:style w:type="character" w:customStyle="1" w:styleId="a5">
    <w:name w:val="Нижний колонтитул Знак"/>
    <w:link w:val="a4"/>
    <w:uiPriority w:val="99"/>
    <w:rsid w:val="00712CBF"/>
  </w:style>
  <w:style w:type="character" w:customStyle="1" w:styleId="a7">
    <w:name w:val="Верхний колонтитул Знак"/>
    <w:link w:val="a6"/>
    <w:rsid w:val="0091416A"/>
    <w:rPr>
      <w:rFonts w:ascii="TimesET" w:hAnsi="TimesET"/>
      <w:sz w:val="18"/>
    </w:rPr>
  </w:style>
  <w:style w:type="character" w:customStyle="1" w:styleId="ab">
    <w:name w:val="Текст Знак"/>
    <w:link w:val="aa"/>
    <w:uiPriority w:val="99"/>
    <w:rsid w:val="00682E38"/>
    <w:rPr>
      <w:rFonts w:ascii="Courier New" w:hAnsi="Courier New"/>
    </w:rPr>
  </w:style>
  <w:style w:type="character" w:styleId="ad">
    <w:name w:val="Placeholder Text"/>
    <w:uiPriority w:val="99"/>
    <w:semiHidden/>
    <w:rsid w:val="005C60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Gluk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773ED-FE9B-45F6-B24A-8A2AEBC7B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Gluk.dot</Template>
  <TotalTime>24</TotalTime>
  <Pages>11</Pages>
  <Words>2077</Words>
  <Characters>11839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Elcom Ltd</Company>
  <LinksUpToDate>false</LinksUpToDate>
  <CharactersWithSpaces>13889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InnA</dc:creator>
  <cp:keywords/>
  <dc:description/>
  <cp:lastModifiedBy>Виктор Незнанов</cp:lastModifiedBy>
  <cp:revision>7</cp:revision>
  <cp:lastPrinted>2021-06-06T14:28:00Z</cp:lastPrinted>
  <dcterms:created xsi:type="dcterms:W3CDTF">2022-04-20T13:17:00Z</dcterms:created>
  <dcterms:modified xsi:type="dcterms:W3CDTF">2022-04-23T13:59:00Z</dcterms:modified>
</cp:coreProperties>
</file>